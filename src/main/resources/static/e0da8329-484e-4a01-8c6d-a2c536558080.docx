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9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B4B96" w14:paraId="2CC45B51" w14:textId="77777777" w:rsidTr="00A2027D">
        <w:trPr>
          <w:trHeight w:val="3960"/>
        </w:trPr>
        <w:tc>
          <w:tcPr>
            <w:tcW w:w="3600" w:type="dxa"/>
            <w:vAlign w:val="bottom"/>
          </w:tcPr>
          <w:p w14:paraId="77F1DEB7" w14:textId="77777777" w:rsidR="002B4B96" w:rsidRDefault="002B4B96" w:rsidP="002B4B96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46706F1" wp14:editId="633B3284">
                  <wp:simplePos x="0" y="0"/>
                  <wp:positionH relativeFrom="column">
                    <wp:posOffset>-406400</wp:posOffset>
                  </wp:positionH>
                  <wp:positionV relativeFrom="paragraph">
                    <wp:posOffset>-2209165</wp:posOffset>
                  </wp:positionV>
                  <wp:extent cx="2343150" cy="2343150"/>
                  <wp:effectExtent l="0" t="0" r="0" b="0"/>
                  <wp:wrapSquare wrapText="bothSides"/>
                  <wp:docPr id="1835590888" name="Picture 2" descr="A person in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90888" name="Picture 2" descr="A person in a suit and ti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4FA12D6" w14:textId="77777777" w:rsidR="002B4B96" w:rsidRDefault="002B4B96" w:rsidP="002B4B9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8B15510" w14:textId="2142D0C8" w:rsidR="002B4B96" w:rsidRDefault="002B4B96" w:rsidP="002B4B96">
            <w:pPr>
              <w:pStyle w:val="Title"/>
              <w:rPr>
                <w:sz w:val="56"/>
                <w:szCs w:val="56"/>
              </w:rPr>
            </w:pPr>
            <w:r w:rsidRPr="002B4B96">
              <w:rPr>
                <w:sz w:val="56"/>
                <w:szCs w:val="56"/>
              </w:rPr>
              <w:t xml:space="preserve">Shehan GUNAWARDENA </w:t>
            </w:r>
          </w:p>
          <w:p w14:paraId="55651CA1" w14:textId="77777777" w:rsidR="00A2027D" w:rsidRPr="00A2027D" w:rsidRDefault="00A2027D" w:rsidP="00A2027D"/>
          <w:p w14:paraId="4C7BDEAB" w14:textId="544FEFA9" w:rsidR="002B4B96" w:rsidRPr="00371C7C" w:rsidRDefault="00D417EB" w:rsidP="002B4B96">
            <w:pPr>
              <w:pStyle w:val="Subtitle"/>
              <w:rPr>
                <w:spacing w:val="20"/>
                <w:w w:val="100"/>
                <w:sz w:val="28"/>
              </w:rPr>
            </w:pPr>
            <w:r>
              <w:rPr>
                <w:spacing w:val="0"/>
                <w:w w:val="100"/>
                <w:sz w:val="28"/>
              </w:rPr>
              <w:t xml:space="preserve">Software Engineer | AI ML Developer </w:t>
            </w:r>
          </w:p>
          <w:p w14:paraId="71140B07" w14:textId="77777777" w:rsidR="002B4B96" w:rsidRDefault="002B4B96" w:rsidP="002B4B96">
            <w:pPr>
              <w:pStyle w:val="Subtitle"/>
            </w:pPr>
          </w:p>
          <w:p w14:paraId="4E1599A6" w14:textId="77777777" w:rsidR="0056222E" w:rsidRDefault="0056222E" w:rsidP="0056222E"/>
          <w:p w14:paraId="7A69A34F" w14:textId="77777777" w:rsidR="0056222E" w:rsidRDefault="0056222E" w:rsidP="0056222E"/>
          <w:p w14:paraId="5689B365" w14:textId="77777777" w:rsidR="0056222E" w:rsidRDefault="0056222E" w:rsidP="0056222E"/>
          <w:p w14:paraId="471A45FF" w14:textId="77777777" w:rsidR="0056222E" w:rsidRDefault="0056222E" w:rsidP="0056222E"/>
          <w:p w14:paraId="26191EEE" w14:textId="5B921BE9" w:rsidR="0056222E" w:rsidRPr="0056222E" w:rsidRDefault="0056222E" w:rsidP="0056222E"/>
        </w:tc>
      </w:tr>
      <w:tr w:rsidR="002B4B96" w14:paraId="7964358B" w14:textId="77777777" w:rsidTr="002B4B96">
        <w:tc>
          <w:tcPr>
            <w:tcW w:w="3600" w:type="dxa"/>
          </w:tcPr>
          <w:sdt>
            <w:sdtPr>
              <w:id w:val="-1711873194"/>
              <w:placeholder>
                <w:docPart w:val="AE21344A52D947D88FD0134FC5BE57CC"/>
              </w:placeholder>
              <w:temporary/>
              <w:showingPlcHdr/>
              <w15:appearance w15:val="hidden"/>
            </w:sdtPr>
            <w:sdtContent>
              <w:p w14:paraId="03EFF783" w14:textId="77777777" w:rsidR="002B4B96" w:rsidRDefault="002B4B96" w:rsidP="002B4B96">
                <w:pPr>
                  <w:pStyle w:val="Heading3"/>
                </w:pPr>
                <w:r w:rsidRPr="005B38C5">
                  <w:rPr>
                    <w:color w:val="355D7E" w:themeColor="accent1" w:themeShade="80"/>
                    <w:sz w:val="26"/>
                    <w:szCs w:val="26"/>
                  </w:rPr>
                  <w:t>Profile</w:t>
                </w:r>
              </w:p>
            </w:sdtContent>
          </w:sdt>
          <w:p w14:paraId="2DEBD0C3" w14:textId="2116C560" w:rsidR="002B4B96" w:rsidRPr="004B0411" w:rsidRDefault="004B0411" w:rsidP="002B4B96">
            <w:pPr>
              <w:rPr>
                <w:sz w:val="20"/>
                <w:szCs w:val="20"/>
              </w:rPr>
            </w:pPr>
            <w:r w:rsidRPr="004B0411">
              <w:rPr>
                <w:sz w:val="20"/>
                <w:szCs w:val="20"/>
              </w:rPr>
              <w:t xml:space="preserve"> </w:t>
            </w:r>
            <w:r w:rsidRPr="004B0411">
              <w:rPr>
                <w:sz w:val="20"/>
                <w:szCs w:val="20"/>
              </w:rPr>
              <w:br/>
              <w:t>Adaptable Software Engineer with expertise in both traditional software development and innovative AI/ML technologies. With experience in successfully designing and implementing diverse, scalable solutions. Proficient in translating complex concepts into practical applications, adept at bridging the gap between conventional programming and AI/ML innovation. Proven history of collaborating with multidisciplinary teams for seamless integration. Committed to staying ahead of industry trends.</w:t>
            </w:r>
          </w:p>
          <w:p w14:paraId="4AB4A500" w14:textId="77777777" w:rsidR="002B4B96" w:rsidRDefault="002B4B96" w:rsidP="002B4B96"/>
          <w:sdt>
            <w:sdtPr>
              <w:id w:val="-1954003311"/>
              <w:placeholder>
                <w:docPart w:val="1C61A81AFC87470FA9D160B0912EF2A3"/>
              </w:placeholder>
              <w:temporary/>
              <w:showingPlcHdr/>
              <w15:appearance w15:val="hidden"/>
            </w:sdtPr>
            <w:sdtContent>
              <w:p w14:paraId="0F2ADAE1" w14:textId="77777777" w:rsidR="002B4B96" w:rsidRPr="00CB0055" w:rsidRDefault="002B4B96" w:rsidP="002B4B96">
                <w:pPr>
                  <w:pStyle w:val="Heading3"/>
                </w:pPr>
                <w:r w:rsidRPr="005B38C5">
                  <w:rPr>
                    <w:color w:val="355D7E" w:themeColor="accent1" w:themeShade="80"/>
                    <w:sz w:val="26"/>
                    <w:szCs w:val="26"/>
                  </w:rPr>
                  <w:t>Contact</w:t>
                </w:r>
              </w:p>
            </w:sdtContent>
          </w:sdt>
          <w:p w14:paraId="7A1B9019" w14:textId="2A9A9341" w:rsidR="002B4B96" w:rsidRPr="005B38C5" w:rsidRDefault="00000000" w:rsidP="002B4B96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1563247"/>
                <w:placeholder>
                  <w:docPart w:val="094024B9E3FC4B1FAB51203FCC174CD1"/>
                </w:placeholder>
                <w:temporary/>
                <w:showingPlcHdr/>
                <w15:appearance w15:val="hidden"/>
              </w:sdtPr>
              <w:sdtContent>
                <w:r w:rsidR="002B4B96" w:rsidRPr="005B38C5">
                  <w:rPr>
                    <w:sz w:val="20"/>
                    <w:szCs w:val="20"/>
                  </w:rPr>
                  <w:t>PHONE:</w:t>
                </w:r>
              </w:sdtContent>
            </w:sdt>
            <w:r w:rsidR="005B38C5" w:rsidRPr="005B38C5">
              <w:rPr>
                <w:sz w:val="20"/>
                <w:szCs w:val="20"/>
              </w:rPr>
              <w:t xml:space="preserve"> +94 77 370 7581</w:t>
            </w:r>
          </w:p>
          <w:p w14:paraId="08B33B92" w14:textId="77777777" w:rsidR="005B38C5" w:rsidRPr="005B38C5" w:rsidRDefault="005B38C5" w:rsidP="002B4B96">
            <w:pPr>
              <w:rPr>
                <w:sz w:val="20"/>
                <w:szCs w:val="20"/>
              </w:rPr>
            </w:pPr>
          </w:p>
          <w:p w14:paraId="77FFBCB6" w14:textId="77777777" w:rsidR="005B38C5" w:rsidRPr="005B38C5" w:rsidRDefault="005B38C5" w:rsidP="002B4B96">
            <w:pPr>
              <w:rPr>
                <w:sz w:val="20"/>
                <w:szCs w:val="20"/>
              </w:rPr>
            </w:pPr>
            <w:r w:rsidRPr="005B38C5">
              <w:rPr>
                <w:sz w:val="20"/>
                <w:szCs w:val="20"/>
              </w:rPr>
              <w:t xml:space="preserve">Location:  </w:t>
            </w:r>
          </w:p>
          <w:p w14:paraId="45160EF2" w14:textId="08D1E9B7" w:rsidR="005B38C5" w:rsidRPr="005B38C5" w:rsidRDefault="005B38C5" w:rsidP="002B4B96">
            <w:pPr>
              <w:rPr>
                <w:sz w:val="20"/>
                <w:szCs w:val="20"/>
              </w:rPr>
            </w:pPr>
            <w:r w:rsidRPr="005B38C5">
              <w:rPr>
                <w:sz w:val="20"/>
                <w:szCs w:val="20"/>
              </w:rPr>
              <w:t xml:space="preserve">20/10,1st Lane, </w:t>
            </w:r>
            <w:proofErr w:type="spellStart"/>
            <w:r w:rsidRPr="005B38C5">
              <w:rPr>
                <w:sz w:val="20"/>
                <w:szCs w:val="20"/>
              </w:rPr>
              <w:t>Kandahena</w:t>
            </w:r>
            <w:proofErr w:type="spellEnd"/>
            <w:r w:rsidRPr="005B38C5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38C5">
              <w:rPr>
                <w:sz w:val="20"/>
                <w:szCs w:val="20"/>
              </w:rPr>
              <w:t>Road,Ranala</w:t>
            </w:r>
            <w:proofErr w:type="spellEnd"/>
            <w:proofErr w:type="gramEnd"/>
          </w:p>
          <w:p w14:paraId="157B3545" w14:textId="77777777" w:rsidR="002B4B96" w:rsidRPr="005B38C5" w:rsidRDefault="002B4B96" w:rsidP="002B4B96">
            <w:pPr>
              <w:rPr>
                <w:sz w:val="20"/>
                <w:szCs w:val="20"/>
              </w:rPr>
            </w:pPr>
          </w:p>
          <w:p w14:paraId="32B75210" w14:textId="42F3F8B4" w:rsidR="002B4B96" w:rsidRPr="005B38C5" w:rsidRDefault="005B38C5" w:rsidP="002B4B96">
            <w:pPr>
              <w:rPr>
                <w:sz w:val="20"/>
                <w:szCs w:val="20"/>
              </w:rPr>
            </w:pPr>
            <w:proofErr w:type="spellStart"/>
            <w:r w:rsidRPr="005B38C5">
              <w:rPr>
                <w:sz w:val="20"/>
                <w:szCs w:val="20"/>
              </w:rPr>
              <w:t>Github</w:t>
            </w:r>
            <w:proofErr w:type="spellEnd"/>
            <w:r w:rsidRPr="005B38C5">
              <w:rPr>
                <w:sz w:val="20"/>
                <w:szCs w:val="20"/>
              </w:rPr>
              <w:t xml:space="preserve">: </w:t>
            </w:r>
          </w:p>
          <w:p w14:paraId="3DD3F9EB" w14:textId="3124635E" w:rsidR="002B4B96" w:rsidRPr="005B38C5" w:rsidRDefault="00000000" w:rsidP="002B4B96">
            <w:pPr>
              <w:rPr>
                <w:sz w:val="20"/>
                <w:szCs w:val="20"/>
              </w:rPr>
            </w:pPr>
            <w:hyperlink r:id="rId8" w:history="1">
              <w:r w:rsidR="005B38C5" w:rsidRPr="005B38C5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="005B38C5" w:rsidRPr="005B38C5">
                <w:rPr>
                  <w:rStyle w:val="Hyperlink"/>
                  <w:sz w:val="20"/>
                  <w:szCs w:val="20"/>
                </w:rPr>
                <w:t>shehancg</w:t>
              </w:r>
              <w:proofErr w:type="spellEnd"/>
            </w:hyperlink>
          </w:p>
          <w:p w14:paraId="08277881" w14:textId="77777777" w:rsidR="002B4B96" w:rsidRPr="005B38C5" w:rsidRDefault="002B4B96" w:rsidP="002B4B96">
            <w:pPr>
              <w:rPr>
                <w:sz w:val="20"/>
                <w:szCs w:val="20"/>
              </w:rPr>
            </w:pPr>
          </w:p>
          <w:p w14:paraId="6D468EF4" w14:textId="64BD4196" w:rsidR="002B4B96" w:rsidRPr="005B38C5" w:rsidRDefault="005B38C5" w:rsidP="002B4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</w:p>
          <w:p w14:paraId="2AC1B5B3" w14:textId="610E2358" w:rsidR="002B4B96" w:rsidRPr="005B38C5" w:rsidRDefault="00000000" w:rsidP="005B38C5">
            <w:pPr>
              <w:rPr>
                <w:color w:val="B85A22" w:themeColor="accent2" w:themeShade="BF"/>
                <w:sz w:val="20"/>
                <w:szCs w:val="20"/>
                <w:u w:val="single"/>
              </w:rPr>
            </w:pPr>
            <w:hyperlink r:id="rId9" w:history="1">
              <w:r w:rsidR="005B38C5" w:rsidRPr="005B38C5">
                <w:rPr>
                  <w:rStyle w:val="Hyperlink"/>
                  <w:sz w:val="20"/>
                  <w:szCs w:val="20"/>
                </w:rPr>
                <w:t>cgshehan@gmail.com</w:t>
              </w:r>
            </w:hyperlink>
          </w:p>
          <w:p w14:paraId="646465FF" w14:textId="443495AE" w:rsidR="002B4B96" w:rsidRPr="005B38C5" w:rsidRDefault="002B4B96" w:rsidP="002B4B96">
            <w:pPr>
              <w:rPr>
                <w:sz w:val="20"/>
                <w:szCs w:val="20"/>
              </w:rPr>
            </w:pPr>
          </w:p>
          <w:p w14:paraId="5DA5EBA5" w14:textId="609171C7" w:rsidR="002B4B96" w:rsidRPr="004D3011" w:rsidRDefault="005B38C5" w:rsidP="002B4B96">
            <w:r w:rsidRPr="005B38C5">
              <w:rPr>
                <w:sz w:val="20"/>
                <w:szCs w:val="20"/>
              </w:rPr>
              <w:t xml:space="preserve">LinkedIn: </w:t>
            </w:r>
            <w:hyperlink r:id="rId10" w:history="1">
              <w:r w:rsidRPr="005B38C5">
                <w:rPr>
                  <w:rStyle w:val="Hyperlink"/>
                  <w:sz w:val="20"/>
                  <w:szCs w:val="20"/>
                </w:rPr>
                <w:t>@shehangunawardena</w:t>
              </w:r>
            </w:hyperlink>
          </w:p>
        </w:tc>
        <w:tc>
          <w:tcPr>
            <w:tcW w:w="720" w:type="dxa"/>
          </w:tcPr>
          <w:p w14:paraId="414DFD32" w14:textId="77777777" w:rsidR="002B4B96" w:rsidRDefault="002B4B96" w:rsidP="002B4B9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507A054ADDB4EABACB86F9782A69F16"/>
              </w:placeholder>
              <w:temporary/>
              <w:showingPlcHdr/>
              <w15:appearance w15:val="hidden"/>
            </w:sdtPr>
            <w:sdtContent>
              <w:p w14:paraId="67F7425A" w14:textId="77777777" w:rsidR="002B4B96" w:rsidRDefault="002B4B96" w:rsidP="002B4B96">
                <w:pPr>
                  <w:pStyle w:val="Heading2"/>
                </w:pPr>
                <w:r w:rsidRPr="00C73045">
                  <w:rPr>
                    <w:color w:val="355D7E" w:themeColor="accent1" w:themeShade="80"/>
                    <w:sz w:val="24"/>
                    <w:szCs w:val="24"/>
                  </w:rPr>
                  <w:t>EDUCATION</w:t>
                </w:r>
              </w:p>
            </w:sdtContent>
          </w:sdt>
          <w:p w14:paraId="47A6C5B1" w14:textId="5F395521" w:rsidR="002B4B96" w:rsidRPr="00A2027D" w:rsidRDefault="002B4B96" w:rsidP="004B0411">
            <w:pPr>
              <w:pStyle w:val="Heading4"/>
              <w:rPr>
                <w:sz w:val="22"/>
              </w:rPr>
            </w:pPr>
            <w:r w:rsidRPr="00A2027D">
              <w:rPr>
                <w:sz w:val="22"/>
              </w:rPr>
              <w:t xml:space="preserve">BSc (Hons) Software Engineer </w:t>
            </w:r>
            <w:r w:rsidR="004B0411">
              <w:rPr>
                <w:sz w:val="22"/>
              </w:rPr>
              <w:t>(</w:t>
            </w:r>
            <w:r w:rsidR="001501AF" w:rsidRPr="00A2027D">
              <w:rPr>
                <w:sz w:val="22"/>
              </w:rPr>
              <w:t xml:space="preserve">2020 </w:t>
            </w:r>
            <w:r w:rsidR="004B0411">
              <w:rPr>
                <w:sz w:val="22"/>
              </w:rPr>
              <w:t>–</w:t>
            </w:r>
            <w:r w:rsidR="001501AF" w:rsidRPr="00A2027D">
              <w:rPr>
                <w:sz w:val="22"/>
              </w:rPr>
              <w:t xml:space="preserve"> 2023</w:t>
            </w:r>
            <w:r w:rsidR="004B0411">
              <w:rPr>
                <w:sz w:val="22"/>
              </w:rPr>
              <w:t>)</w:t>
            </w:r>
          </w:p>
          <w:p w14:paraId="64F2B1D1" w14:textId="77777777" w:rsidR="001501AF" w:rsidRPr="00A2027D" w:rsidRDefault="001501AF" w:rsidP="002B4B96">
            <w:pPr>
              <w:rPr>
                <w:sz w:val="22"/>
              </w:rPr>
            </w:pPr>
            <w:r w:rsidRPr="00A2027D">
              <w:rPr>
                <w:sz w:val="22"/>
              </w:rPr>
              <w:t xml:space="preserve">University of Plymouth | NSBM Green University </w:t>
            </w:r>
          </w:p>
          <w:p w14:paraId="2C46EC28" w14:textId="6CA3DA18" w:rsidR="002B4B96" w:rsidRPr="00A2027D" w:rsidRDefault="001501AF" w:rsidP="002B4B96">
            <w:pPr>
              <w:rPr>
                <w:sz w:val="22"/>
              </w:rPr>
            </w:pPr>
            <w:r w:rsidRPr="00A2027D">
              <w:rPr>
                <w:sz w:val="22"/>
              </w:rPr>
              <w:t xml:space="preserve">Second Class (Hons) Upper Division </w:t>
            </w:r>
          </w:p>
          <w:p w14:paraId="0C358ACD" w14:textId="77777777" w:rsidR="001501AF" w:rsidRPr="00A2027D" w:rsidRDefault="001501AF" w:rsidP="002B4B96">
            <w:pPr>
              <w:rPr>
                <w:sz w:val="22"/>
              </w:rPr>
            </w:pPr>
          </w:p>
          <w:p w14:paraId="37DE933F" w14:textId="34F16E65" w:rsidR="002B4B96" w:rsidRPr="00A2027D" w:rsidRDefault="001501AF" w:rsidP="002B4B96">
            <w:pPr>
              <w:pStyle w:val="Heading4"/>
              <w:rPr>
                <w:sz w:val="22"/>
              </w:rPr>
            </w:pPr>
            <w:r w:rsidRPr="00A2027D">
              <w:rPr>
                <w:sz w:val="22"/>
              </w:rPr>
              <w:t>G.C.E A/L EXAMINATION (MATHS STREAM)</w:t>
            </w:r>
          </w:p>
          <w:p w14:paraId="1EE1FA1B" w14:textId="7E9C5AEC" w:rsidR="002B4B96" w:rsidRPr="00A2027D" w:rsidRDefault="001501AF" w:rsidP="001501AF">
            <w:pPr>
              <w:pStyle w:val="Date"/>
              <w:rPr>
                <w:sz w:val="22"/>
              </w:rPr>
            </w:pPr>
            <w:r w:rsidRPr="00A2027D">
              <w:rPr>
                <w:sz w:val="22"/>
              </w:rPr>
              <w:t>Asoka Vidyalaya Colombo</w:t>
            </w:r>
          </w:p>
          <w:p w14:paraId="7ED05990" w14:textId="77777777" w:rsidR="001501AF" w:rsidRPr="00A2027D" w:rsidRDefault="001501AF" w:rsidP="001501AF">
            <w:pPr>
              <w:rPr>
                <w:sz w:val="22"/>
              </w:rPr>
            </w:pPr>
          </w:p>
          <w:p w14:paraId="6BE8AF20" w14:textId="5FC31822" w:rsidR="001501AF" w:rsidRPr="00A2027D" w:rsidRDefault="001501AF" w:rsidP="001501AF">
            <w:pPr>
              <w:pStyle w:val="Heading4"/>
              <w:rPr>
                <w:sz w:val="22"/>
              </w:rPr>
            </w:pPr>
            <w:r w:rsidRPr="00A2027D">
              <w:rPr>
                <w:sz w:val="22"/>
              </w:rPr>
              <w:t>G.C.E O/L EXAMINATION (MATHS STREAM)</w:t>
            </w:r>
          </w:p>
          <w:p w14:paraId="4067320D" w14:textId="6AC82C48" w:rsidR="001501AF" w:rsidRPr="00A2027D" w:rsidRDefault="001501AF" w:rsidP="001501AF">
            <w:pPr>
              <w:rPr>
                <w:sz w:val="22"/>
              </w:rPr>
            </w:pPr>
            <w:r w:rsidRPr="00A2027D">
              <w:rPr>
                <w:sz w:val="22"/>
              </w:rPr>
              <w:t>Vidura College Colombo</w:t>
            </w:r>
          </w:p>
          <w:p w14:paraId="60D3F737" w14:textId="77777777" w:rsidR="001501AF" w:rsidRPr="001501AF" w:rsidRDefault="001501AF" w:rsidP="001501AF"/>
          <w:sdt>
            <w:sdtPr>
              <w:rPr>
                <w:szCs w:val="22"/>
              </w:rPr>
              <w:id w:val="1001553383"/>
              <w:placeholder>
                <w:docPart w:val="FC43AFC4596648B2966DE6EA18DF8240"/>
              </w:placeholder>
              <w:temporary/>
              <w:showingPlcHdr/>
              <w15:appearance w15:val="hidden"/>
            </w:sdtPr>
            <w:sdtContent>
              <w:p w14:paraId="5E44A690" w14:textId="77777777" w:rsidR="002B4B96" w:rsidRPr="0056222E" w:rsidRDefault="002B4B96" w:rsidP="002B4B96">
                <w:pPr>
                  <w:pStyle w:val="Heading2"/>
                  <w:rPr>
                    <w:szCs w:val="22"/>
                  </w:rPr>
                </w:pPr>
                <w:r w:rsidRPr="00C73045">
                  <w:rPr>
                    <w:color w:val="355D7E" w:themeColor="accent1" w:themeShade="80"/>
                    <w:sz w:val="24"/>
                    <w:szCs w:val="24"/>
                  </w:rPr>
                  <w:t>WORK EXPERIENCE</w:t>
                </w:r>
              </w:p>
            </w:sdtContent>
          </w:sdt>
          <w:p w14:paraId="2181FD24" w14:textId="13673A4A" w:rsidR="002B4B96" w:rsidRPr="0056222E" w:rsidRDefault="00A2027D" w:rsidP="00A2027D">
            <w:pPr>
              <w:pStyle w:val="Heading4"/>
              <w:rPr>
                <w:sz w:val="22"/>
              </w:rPr>
            </w:pPr>
            <w:r w:rsidRPr="0056222E">
              <w:rPr>
                <w:sz w:val="22"/>
              </w:rPr>
              <w:t>Dazzling Dev (Pvt) Ltd - AI &amp; ML Engineer</w:t>
            </w:r>
          </w:p>
          <w:p w14:paraId="0E8EB300" w14:textId="77777777" w:rsidR="00A2027D" w:rsidRPr="0056222E" w:rsidRDefault="00A2027D" w:rsidP="00A2027D">
            <w:pPr>
              <w:rPr>
                <w:sz w:val="22"/>
              </w:rPr>
            </w:pPr>
          </w:p>
          <w:p w14:paraId="2596D678" w14:textId="0A38A5B6" w:rsidR="00A2027D" w:rsidRPr="00C73045" w:rsidRDefault="00A2027D" w:rsidP="00C73045">
            <w:pPr>
              <w:pStyle w:val="ListParagraph"/>
              <w:numPr>
                <w:ilvl w:val="0"/>
                <w:numId w:val="2"/>
              </w:numPr>
              <w:rPr>
                <w:sz w:val="22"/>
              </w:rPr>
            </w:pPr>
            <w:r w:rsidRPr="00C73045">
              <w:rPr>
                <w:sz w:val="22"/>
              </w:rPr>
              <w:t>Research &amp; Development Chatbots/LLMs with RAG</w:t>
            </w:r>
          </w:p>
          <w:p w14:paraId="2CD23717" w14:textId="41ED4EFD" w:rsidR="002B4B96" w:rsidRPr="0056222E" w:rsidRDefault="002B4B96" w:rsidP="002B4B96">
            <w:pPr>
              <w:rPr>
                <w:sz w:val="22"/>
              </w:rPr>
            </w:pPr>
            <w:r w:rsidRPr="0056222E">
              <w:rPr>
                <w:sz w:val="22"/>
              </w:rPr>
              <w:t xml:space="preserve"> </w:t>
            </w:r>
          </w:p>
          <w:p w14:paraId="17984B05" w14:textId="2116DE66" w:rsidR="002B4B96" w:rsidRPr="0056222E" w:rsidRDefault="00A2027D" w:rsidP="002B4B96">
            <w:pPr>
              <w:pStyle w:val="Heading4"/>
              <w:rPr>
                <w:sz w:val="22"/>
              </w:rPr>
            </w:pPr>
            <w:r w:rsidRPr="0056222E">
              <w:rPr>
                <w:sz w:val="22"/>
              </w:rPr>
              <w:t>EXE.LK</w:t>
            </w:r>
            <w:r w:rsidR="00C73045">
              <w:rPr>
                <w:sz w:val="22"/>
              </w:rPr>
              <w:t xml:space="preserve"> (Pvt) Ltd</w:t>
            </w:r>
            <w:r w:rsidR="007863F6" w:rsidRPr="0056222E">
              <w:rPr>
                <w:sz w:val="22"/>
              </w:rPr>
              <w:t xml:space="preserve"> - Software Engineer &amp; AI ML Developer</w:t>
            </w:r>
          </w:p>
          <w:p w14:paraId="30012F11" w14:textId="3770BA48" w:rsidR="007863F6" w:rsidRPr="0056222E" w:rsidRDefault="007863F6" w:rsidP="007863F6">
            <w:pPr>
              <w:rPr>
                <w:sz w:val="22"/>
              </w:rPr>
            </w:pPr>
            <w:r w:rsidRPr="0056222E">
              <w:rPr>
                <w:sz w:val="22"/>
              </w:rPr>
              <w:t>(2022- September 2023)</w:t>
            </w:r>
          </w:p>
          <w:p w14:paraId="0C600C3B" w14:textId="77777777" w:rsidR="00DC0CEA" w:rsidRPr="0056222E" w:rsidRDefault="00DC0CEA" w:rsidP="007863F6">
            <w:pPr>
              <w:pStyle w:val="Date"/>
              <w:rPr>
                <w:sz w:val="22"/>
              </w:rPr>
            </w:pPr>
          </w:p>
          <w:p w14:paraId="5949758E" w14:textId="19AE3D73" w:rsidR="002B4B96" w:rsidRPr="0056222E" w:rsidRDefault="00DC0CEA" w:rsidP="00DC0CEA">
            <w:pPr>
              <w:pStyle w:val="Date"/>
              <w:numPr>
                <w:ilvl w:val="0"/>
                <w:numId w:val="1"/>
              </w:numPr>
              <w:rPr>
                <w:sz w:val="22"/>
              </w:rPr>
            </w:pPr>
            <w:r w:rsidRPr="0056222E">
              <w:rPr>
                <w:sz w:val="22"/>
              </w:rPr>
              <w:t xml:space="preserve">Image Recognition &amp; Classification </w:t>
            </w:r>
          </w:p>
          <w:p w14:paraId="5F76A790" w14:textId="741612B4" w:rsidR="00DC0CEA" w:rsidRPr="0056222E" w:rsidRDefault="00DC0CEA" w:rsidP="00DC0CEA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56222E">
              <w:rPr>
                <w:sz w:val="22"/>
              </w:rPr>
              <w:t>Chatbots &amp; LLMs</w:t>
            </w:r>
          </w:p>
          <w:p w14:paraId="35E58BAF" w14:textId="6FC13587" w:rsidR="00DC0CEA" w:rsidRPr="0056222E" w:rsidRDefault="00DC0CEA" w:rsidP="00DC0CEA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56222E">
              <w:rPr>
                <w:sz w:val="22"/>
              </w:rPr>
              <w:t>Supervised Learning, Regression &amp; Neural Networks</w:t>
            </w:r>
          </w:p>
          <w:p w14:paraId="42A5595A" w14:textId="23BBB860" w:rsidR="00DC0CEA" w:rsidRDefault="00DC0CEA" w:rsidP="00DC0CEA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56222E">
              <w:rPr>
                <w:sz w:val="22"/>
              </w:rPr>
              <w:t>Backend development with Spring</w:t>
            </w:r>
            <w:r w:rsidR="004B0411">
              <w:rPr>
                <w:sz w:val="22"/>
              </w:rPr>
              <w:t xml:space="preserve"> Boot</w:t>
            </w:r>
            <w:r w:rsidRPr="0056222E">
              <w:rPr>
                <w:sz w:val="22"/>
              </w:rPr>
              <w:t>, ASP.NET/Core &amp; JS</w:t>
            </w:r>
            <w:r w:rsidR="0056222E">
              <w:rPr>
                <w:sz w:val="22"/>
              </w:rPr>
              <w:t xml:space="preserve"> (Express)</w:t>
            </w:r>
          </w:p>
          <w:p w14:paraId="1625F2AC" w14:textId="25A27242" w:rsidR="004B0411" w:rsidRDefault="004B0411" w:rsidP="00DC0CEA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Frontend design &amp; development</w:t>
            </w:r>
          </w:p>
          <w:p w14:paraId="5B8A276A" w14:textId="2289CAD1" w:rsidR="004B0411" w:rsidRPr="0056222E" w:rsidRDefault="004B0411" w:rsidP="00DC0CEA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Android development with Java</w:t>
            </w:r>
          </w:p>
          <w:p w14:paraId="4C7CF374" w14:textId="1CE92438" w:rsidR="0056222E" w:rsidRDefault="00C73045" w:rsidP="00C730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Databases - </w:t>
            </w:r>
            <w:r w:rsidR="0056222E" w:rsidRPr="00C73045">
              <w:rPr>
                <w:sz w:val="22"/>
              </w:rPr>
              <w:t>MYSQL, MSSQL, MongoDB</w:t>
            </w:r>
            <w:r>
              <w:rPr>
                <w:sz w:val="22"/>
              </w:rPr>
              <w:t xml:space="preserve"> &amp;</w:t>
            </w:r>
            <w:r w:rsidR="0056222E" w:rsidRPr="00C73045">
              <w:rPr>
                <w:sz w:val="22"/>
              </w:rPr>
              <w:t xml:space="preserve"> Firebase</w:t>
            </w:r>
          </w:p>
          <w:p w14:paraId="525AE912" w14:textId="0433A8A3" w:rsidR="00C73045" w:rsidRPr="00C73045" w:rsidRDefault="00C73045" w:rsidP="00C730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Cloud Services - AWS &amp; GCP</w:t>
            </w:r>
          </w:p>
          <w:p w14:paraId="3345897C" w14:textId="77777777" w:rsidR="0056222E" w:rsidRPr="0056222E" w:rsidRDefault="0056222E" w:rsidP="002B4B96">
            <w:pPr>
              <w:pStyle w:val="Heading4"/>
              <w:rPr>
                <w:sz w:val="22"/>
              </w:rPr>
            </w:pPr>
          </w:p>
          <w:p w14:paraId="0BF9EAAD" w14:textId="54D53FBC" w:rsidR="002B4B96" w:rsidRPr="0056222E" w:rsidRDefault="0056222E" w:rsidP="0056222E">
            <w:pPr>
              <w:pStyle w:val="Heading4"/>
              <w:rPr>
                <w:sz w:val="22"/>
              </w:rPr>
            </w:pPr>
            <w:proofErr w:type="spellStart"/>
            <w:r w:rsidRPr="0056222E">
              <w:rPr>
                <w:sz w:val="22"/>
              </w:rPr>
              <w:t>Bellvantage</w:t>
            </w:r>
            <w:proofErr w:type="spellEnd"/>
            <w:r w:rsidRPr="0056222E">
              <w:rPr>
                <w:sz w:val="22"/>
              </w:rPr>
              <w:t xml:space="preserve"> (Pvt) Ltd</w:t>
            </w:r>
            <w:r w:rsidR="00C73045">
              <w:rPr>
                <w:sz w:val="22"/>
              </w:rPr>
              <w:t xml:space="preserve"> </w:t>
            </w:r>
            <w:r w:rsidRPr="0056222E">
              <w:rPr>
                <w:sz w:val="22"/>
              </w:rPr>
              <w:t xml:space="preserve">– Associate Software Engineer </w:t>
            </w:r>
          </w:p>
          <w:p w14:paraId="4CFB3C1E" w14:textId="49ABCBA6" w:rsidR="0056222E" w:rsidRPr="0056222E" w:rsidRDefault="0056222E" w:rsidP="0056222E">
            <w:pPr>
              <w:rPr>
                <w:sz w:val="22"/>
              </w:rPr>
            </w:pPr>
            <w:r w:rsidRPr="0056222E">
              <w:rPr>
                <w:sz w:val="22"/>
              </w:rPr>
              <w:t>(August – January 2023)</w:t>
            </w:r>
          </w:p>
          <w:p w14:paraId="3312B95E" w14:textId="77777777" w:rsidR="002B4B96" w:rsidRDefault="002B4B96" w:rsidP="002B4B96">
            <w:pPr>
              <w:rPr>
                <w:sz w:val="22"/>
              </w:rPr>
            </w:pPr>
          </w:p>
          <w:p w14:paraId="22A671B4" w14:textId="021993B8" w:rsidR="0056222E" w:rsidRDefault="0056222E" w:rsidP="0056222E">
            <w:pPr>
              <w:pStyle w:val="Heading4"/>
              <w:rPr>
                <w:sz w:val="22"/>
              </w:rPr>
            </w:pPr>
            <w:r>
              <w:rPr>
                <w:sz w:val="22"/>
              </w:rPr>
              <w:t>Techwire Lanka – Intern Software Engineer</w:t>
            </w:r>
          </w:p>
          <w:p w14:paraId="330280F2" w14:textId="63F6C0D1" w:rsidR="0056222E" w:rsidRPr="004B0411" w:rsidRDefault="0056222E" w:rsidP="0056222E">
            <w:pPr>
              <w:rPr>
                <w:sz w:val="22"/>
              </w:rPr>
            </w:pPr>
            <w:r w:rsidRPr="004B0411">
              <w:rPr>
                <w:sz w:val="22"/>
              </w:rPr>
              <w:t>(2022 February – August)</w:t>
            </w:r>
          </w:p>
          <w:p w14:paraId="53EAF512" w14:textId="48F1DD9A" w:rsidR="0056222E" w:rsidRPr="0056222E" w:rsidRDefault="0056222E" w:rsidP="002B4B96">
            <w:pPr>
              <w:rPr>
                <w:sz w:val="22"/>
              </w:rPr>
            </w:pPr>
          </w:p>
          <w:p w14:paraId="705E22F6" w14:textId="1A18416D" w:rsidR="002B4B96" w:rsidRPr="00987D40" w:rsidRDefault="00987D40" w:rsidP="002B4B96">
            <w:pPr>
              <w:pStyle w:val="Heading2"/>
              <w:rPr>
                <w:color w:val="355D7E" w:themeColor="accent1" w:themeShade="80"/>
              </w:rPr>
            </w:pPr>
            <w:r w:rsidRPr="00987D40">
              <w:rPr>
                <w:color w:val="355D7E" w:themeColor="accent1" w:themeShade="80"/>
              </w:rPr>
              <w:t xml:space="preserve">Projects and DEVELOPMENT </w:t>
            </w:r>
          </w:p>
          <w:p w14:paraId="66703312" w14:textId="348FA3DE" w:rsidR="002B4B96" w:rsidRPr="004D3011" w:rsidRDefault="002B4B96" w:rsidP="002B4B96">
            <w:pPr>
              <w:rPr>
                <w:color w:val="FFFFFF" w:themeColor="background1"/>
              </w:rPr>
            </w:pPr>
          </w:p>
        </w:tc>
      </w:tr>
    </w:tbl>
    <w:p w14:paraId="09401C57" w14:textId="41A08E30" w:rsidR="00064E39" w:rsidRPr="00987D40" w:rsidRDefault="0026058B" w:rsidP="0026058B">
      <w:pPr>
        <w:pStyle w:val="Heading2"/>
      </w:pPr>
      <w:r w:rsidRPr="0026058B">
        <w:rPr>
          <w:noProof/>
          <w:color w:val="355D7E" w:themeColor="accent1" w:themeShade="8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903737" wp14:editId="3B9D55CE">
                <wp:simplePos x="0" y="0"/>
                <wp:positionH relativeFrom="margin">
                  <wp:posOffset>2543175</wp:posOffset>
                </wp:positionH>
                <wp:positionV relativeFrom="paragraph">
                  <wp:posOffset>745490</wp:posOffset>
                </wp:positionV>
                <wp:extent cx="4286250" cy="3124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87950" w14:textId="077AF010" w:rsidR="00987D40" w:rsidRPr="00987D40" w:rsidRDefault="00987D40" w:rsidP="00987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87D40">
                              <w:rPr>
                                <w:sz w:val="20"/>
                                <w:szCs w:val="20"/>
                              </w:rPr>
                              <w:t>Final Year Project Developed a Fitness Android Application (</w:t>
                            </w:r>
                            <w:proofErr w:type="spellStart"/>
                            <w:r w:rsidRPr="00987D40">
                              <w:rPr>
                                <w:sz w:val="20"/>
                                <w:szCs w:val="20"/>
                              </w:rPr>
                              <w:t>FitLabs</w:t>
                            </w:r>
                            <w:proofErr w:type="spellEnd"/>
                            <w:r w:rsidRPr="00987D40">
                              <w:rPr>
                                <w:sz w:val="20"/>
                                <w:szCs w:val="20"/>
                              </w:rPr>
                              <w:t xml:space="preserve">) using Java Neural Nets &amp; GCP for Fat level prediction </w:t>
                            </w:r>
                            <w:hyperlink r:id="rId11" w:history="1">
                              <w:r w:rsidRPr="00371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(click here)</w:t>
                              </w:r>
                            </w:hyperlink>
                            <w:r w:rsidRPr="00987D40">
                              <w:rPr>
                                <w:sz w:val="20"/>
                                <w:szCs w:val="20"/>
                              </w:rPr>
                              <w:t xml:space="preserve"> Augmented Reality Computer Vison for workout detection using Media Pipe and ML Kit</w:t>
                            </w:r>
                          </w:p>
                          <w:p w14:paraId="3B11C05A" w14:textId="77777777" w:rsidR="00987D40" w:rsidRPr="00987D40" w:rsidRDefault="00987D40" w:rsidP="00987D40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59FAB8C" w14:textId="428D15A2" w:rsidR="00987D40" w:rsidRPr="00987D40" w:rsidRDefault="00987D40" w:rsidP="00987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87D40">
                              <w:rPr>
                                <w:sz w:val="20"/>
                                <w:szCs w:val="20"/>
                              </w:rPr>
                              <w:t xml:space="preserve">Developed a Sinhala SMART AI Assistant for Computing group project (Python, TensorFlow, ANN, LSTM &amp; </w:t>
                            </w:r>
                            <w:proofErr w:type="gramStart"/>
                            <w:r w:rsidR="00F64DBF" w:rsidRPr="00987D40">
                              <w:rPr>
                                <w:sz w:val="20"/>
                                <w:szCs w:val="20"/>
                              </w:rPr>
                              <w:t>NLP)</w:t>
                            </w:r>
                            <w:r w:rsidR="00F64DBF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End"/>
                            <w:hyperlink r:id="rId12" w:history="1">
                              <w:r w:rsidR="00F64DBF" w:rsidRPr="00371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(click here)</w:t>
                              </w:r>
                            </w:hyperlink>
                          </w:p>
                          <w:p w14:paraId="3C556894" w14:textId="77777777" w:rsidR="00987D40" w:rsidRPr="00987D40" w:rsidRDefault="00987D40" w:rsidP="00987D40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E80005" w14:textId="6D922DEE" w:rsidR="00987D40" w:rsidRPr="00987D40" w:rsidRDefault="00987D40" w:rsidP="00987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87D40">
                              <w:rPr>
                                <w:sz w:val="20"/>
                                <w:szCs w:val="20"/>
                              </w:rPr>
                              <w:t>Developed a sophisticated Hotel management website using Java Spring Boot</w:t>
                            </w:r>
                            <w:r w:rsidR="00F64D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4DBF" w:rsidRPr="00987D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F64DBF" w:rsidRPr="00371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(click here)</w:t>
                              </w:r>
                            </w:hyperlink>
                          </w:p>
                          <w:p w14:paraId="431AB8FD" w14:textId="77777777" w:rsidR="00987D40" w:rsidRPr="00987D40" w:rsidRDefault="00987D40" w:rsidP="00987D40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59D3AF" w14:textId="268480DB" w:rsidR="00987D40" w:rsidRPr="00987D40" w:rsidRDefault="00987D40" w:rsidP="00987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87D40">
                              <w:rPr>
                                <w:sz w:val="20"/>
                                <w:szCs w:val="20"/>
                              </w:rPr>
                              <w:t>Developed a Full stack Kanban Application (Project.IO) in MEAN Stack with CI/CD Pipeline</w:t>
                            </w:r>
                            <w:r w:rsidR="00F64D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4DBF" w:rsidRPr="00987D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4" w:history="1">
                              <w:r w:rsidR="00F64DBF" w:rsidRPr="00371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(click here)</w:t>
                              </w:r>
                            </w:hyperlink>
                          </w:p>
                          <w:p w14:paraId="642B5392" w14:textId="77777777" w:rsidR="00987D40" w:rsidRPr="00987D40" w:rsidRDefault="00987D40" w:rsidP="00987D40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D41B63" w14:textId="7C3795F9" w:rsidR="00987D40" w:rsidRDefault="00987D40" w:rsidP="00987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87D40">
                              <w:rPr>
                                <w:sz w:val="20"/>
                                <w:szCs w:val="20"/>
                              </w:rPr>
                              <w:t xml:space="preserve">Developed an E-Commerce application with MEAN </w:t>
                            </w:r>
                            <w:r w:rsidR="00371C7C" w:rsidRPr="00987D40">
                              <w:rPr>
                                <w:sz w:val="20"/>
                                <w:szCs w:val="20"/>
                              </w:rPr>
                              <w:t>Stack</w:t>
                            </w:r>
                            <w:r w:rsidR="00371C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="00371C7C" w:rsidRPr="00371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F64DBF" w:rsidRPr="00371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click here)</w:t>
                              </w:r>
                            </w:hyperlink>
                          </w:p>
                          <w:p w14:paraId="5B883359" w14:textId="77777777" w:rsidR="0026058B" w:rsidRPr="0026058B" w:rsidRDefault="0026058B" w:rsidP="0026058B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2E2D2E" w14:textId="426951C0" w:rsidR="0026058B" w:rsidRDefault="0026058B" w:rsidP="00987D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Please View my </w:t>
                            </w:r>
                            <w:hyperlink r:id="rId16" w:history="1">
                              <w:r w:rsidRPr="0026058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GitHu</w:t>
                              </w:r>
                              <w:r w:rsidRPr="0026058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26058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 Profile</w:t>
                              </w:r>
                            </w:hyperlink>
                            <w:r>
                              <w:rPr>
                                <w:sz w:val="20"/>
                                <w:szCs w:val="20"/>
                              </w:rPr>
                              <w:t xml:space="preserve"> for many other project</w:t>
                            </w:r>
                          </w:p>
                          <w:p w14:paraId="1501FA79" w14:textId="4EBAC285" w:rsidR="0026058B" w:rsidRPr="00987D40" w:rsidRDefault="0026058B" w:rsidP="0026058B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037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25pt;margin-top:58.7pt;width:337.5pt;height:24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" filled="f" stroked="f">
                <v:textbox>
                  <w:txbxContent>
                    <w:p w14:paraId="4B687950" w14:textId="077AF010" w:rsidR="00987D40" w:rsidRPr="00987D40" w:rsidRDefault="00987D40" w:rsidP="00987D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987D40">
                        <w:rPr>
                          <w:sz w:val="20"/>
                          <w:szCs w:val="20"/>
                        </w:rPr>
                        <w:t>Final Year Project Developed a Fitness Android Application (</w:t>
                      </w:r>
                      <w:proofErr w:type="spellStart"/>
                      <w:r w:rsidRPr="00987D40">
                        <w:rPr>
                          <w:sz w:val="20"/>
                          <w:szCs w:val="20"/>
                        </w:rPr>
                        <w:t>FitLabs</w:t>
                      </w:r>
                      <w:proofErr w:type="spellEnd"/>
                      <w:r w:rsidRPr="00987D40">
                        <w:rPr>
                          <w:sz w:val="20"/>
                          <w:szCs w:val="20"/>
                        </w:rPr>
                        <w:t xml:space="preserve">) using Java Neural Nets &amp; GCP for Fat level prediction </w:t>
                      </w:r>
                      <w:hyperlink r:id="rId17" w:history="1">
                        <w:r w:rsidRPr="00371C7C">
                          <w:rPr>
                            <w:rStyle w:val="Hyperlink"/>
                            <w:sz w:val="20"/>
                            <w:szCs w:val="20"/>
                          </w:rPr>
                          <w:t>(click here)</w:t>
                        </w:r>
                      </w:hyperlink>
                      <w:r w:rsidRPr="00987D40">
                        <w:rPr>
                          <w:sz w:val="20"/>
                          <w:szCs w:val="20"/>
                        </w:rPr>
                        <w:t xml:space="preserve"> Augmented Reality Computer Vison for workout detection using Media Pipe and ML Kit</w:t>
                      </w:r>
                    </w:p>
                    <w:p w14:paraId="3B11C05A" w14:textId="77777777" w:rsidR="00987D40" w:rsidRPr="00987D40" w:rsidRDefault="00987D40" w:rsidP="00987D40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159FAB8C" w14:textId="428D15A2" w:rsidR="00987D40" w:rsidRPr="00987D40" w:rsidRDefault="00987D40" w:rsidP="00987D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987D40">
                        <w:rPr>
                          <w:sz w:val="20"/>
                          <w:szCs w:val="20"/>
                        </w:rPr>
                        <w:t xml:space="preserve">Developed a Sinhala SMART AI Assistant for Computing group project (Python, TensorFlow, ANN, LSTM &amp; </w:t>
                      </w:r>
                      <w:proofErr w:type="gramStart"/>
                      <w:r w:rsidR="00F64DBF" w:rsidRPr="00987D40">
                        <w:rPr>
                          <w:sz w:val="20"/>
                          <w:szCs w:val="20"/>
                        </w:rPr>
                        <w:t>NLP)</w:t>
                      </w:r>
                      <w:r w:rsidR="00F64DBF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End"/>
                      <w:hyperlink r:id="rId18" w:history="1">
                        <w:r w:rsidR="00F64DBF" w:rsidRPr="00371C7C">
                          <w:rPr>
                            <w:rStyle w:val="Hyperlink"/>
                            <w:sz w:val="20"/>
                            <w:szCs w:val="20"/>
                          </w:rPr>
                          <w:t>(click here)</w:t>
                        </w:r>
                      </w:hyperlink>
                    </w:p>
                    <w:p w14:paraId="3C556894" w14:textId="77777777" w:rsidR="00987D40" w:rsidRPr="00987D40" w:rsidRDefault="00987D40" w:rsidP="00987D40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01E80005" w14:textId="6D922DEE" w:rsidR="00987D40" w:rsidRPr="00987D40" w:rsidRDefault="00987D40" w:rsidP="00987D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987D40">
                        <w:rPr>
                          <w:sz w:val="20"/>
                          <w:szCs w:val="20"/>
                        </w:rPr>
                        <w:t>Developed a sophisticated Hotel management website using Java Spring Boot</w:t>
                      </w:r>
                      <w:r w:rsidR="00F64D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64DBF" w:rsidRPr="00987D40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9" w:history="1">
                        <w:r w:rsidR="00F64DBF" w:rsidRPr="00371C7C">
                          <w:rPr>
                            <w:rStyle w:val="Hyperlink"/>
                            <w:sz w:val="20"/>
                            <w:szCs w:val="20"/>
                          </w:rPr>
                          <w:t>(click here)</w:t>
                        </w:r>
                      </w:hyperlink>
                    </w:p>
                    <w:p w14:paraId="431AB8FD" w14:textId="77777777" w:rsidR="00987D40" w:rsidRPr="00987D40" w:rsidRDefault="00987D40" w:rsidP="00987D40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5A59D3AF" w14:textId="268480DB" w:rsidR="00987D40" w:rsidRPr="00987D40" w:rsidRDefault="00987D40" w:rsidP="00987D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987D40">
                        <w:rPr>
                          <w:sz w:val="20"/>
                          <w:szCs w:val="20"/>
                        </w:rPr>
                        <w:t>Developed a Full stack Kanban Application (Project.IO) in MEAN Stack with CI/CD Pipeline</w:t>
                      </w:r>
                      <w:r w:rsidR="00F64D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64DBF" w:rsidRPr="00987D40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20" w:history="1">
                        <w:r w:rsidR="00F64DBF" w:rsidRPr="00371C7C">
                          <w:rPr>
                            <w:rStyle w:val="Hyperlink"/>
                            <w:sz w:val="20"/>
                            <w:szCs w:val="20"/>
                          </w:rPr>
                          <w:t>(click here)</w:t>
                        </w:r>
                      </w:hyperlink>
                    </w:p>
                    <w:p w14:paraId="642B5392" w14:textId="77777777" w:rsidR="00987D40" w:rsidRPr="00987D40" w:rsidRDefault="00987D40" w:rsidP="00987D40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00D41B63" w14:textId="7C3795F9" w:rsidR="00987D40" w:rsidRDefault="00987D40" w:rsidP="00987D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987D40">
                        <w:rPr>
                          <w:sz w:val="20"/>
                          <w:szCs w:val="20"/>
                        </w:rPr>
                        <w:t xml:space="preserve">Developed an E-Commerce application with MEAN </w:t>
                      </w:r>
                      <w:r w:rsidR="00371C7C" w:rsidRPr="00987D40">
                        <w:rPr>
                          <w:sz w:val="20"/>
                          <w:szCs w:val="20"/>
                        </w:rPr>
                        <w:t>Stack</w:t>
                      </w:r>
                      <w:r w:rsidR="00371C7C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21" w:history="1">
                        <w:r w:rsidR="00371C7C" w:rsidRPr="00371C7C">
                          <w:rPr>
                            <w:rStyle w:val="Hyperlink"/>
                            <w:sz w:val="20"/>
                            <w:szCs w:val="20"/>
                          </w:rPr>
                          <w:t>(</w:t>
                        </w:r>
                        <w:r w:rsidR="00F64DBF" w:rsidRPr="00371C7C">
                          <w:rPr>
                            <w:rStyle w:val="Hyperlink"/>
                            <w:sz w:val="20"/>
                            <w:szCs w:val="20"/>
                          </w:rPr>
                          <w:t>click here)</w:t>
                        </w:r>
                      </w:hyperlink>
                    </w:p>
                    <w:p w14:paraId="5B883359" w14:textId="77777777" w:rsidR="0026058B" w:rsidRPr="0026058B" w:rsidRDefault="0026058B" w:rsidP="0026058B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14:paraId="592E2D2E" w14:textId="426951C0" w:rsidR="0026058B" w:rsidRDefault="0026058B" w:rsidP="00987D4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Please View my </w:t>
                      </w:r>
                      <w:hyperlink r:id="rId22" w:history="1">
                        <w:r w:rsidRPr="0026058B">
                          <w:rPr>
                            <w:rStyle w:val="Hyperlink"/>
                            <w:sz w:val="20"/>
                            <w:szCs w:val="20"/>
                          </w:rPr>
                          <w:t>GitHu</w:t>
                        </w:r>
                        <w:r w:rsidRPr="0026058B">
                          <w:rPr>
                            <w:rStyle w:val="Hyperlink"/>
                            <w:sz w:val="20"/>
                            <w:szCs w:val="20"/>
                          </w:rPr>
                          <w:t>b</w:t>
                        </w:r>
                        <w:r w:rsidRPr="0026058B">
                          <w:rPr>
                            <w:rStyle w:val="Hyperlink"/>
                            <w:sz w:val="20"/>
                            <w:szCs w:val="20"/>
                          </w:rPr>
                          <w:t xml:space="preserve"> Profile</w:t>
                        </w:r>
                      </w:hyperlink>
                      <w:r>
                        <w:rPr>
                          <w:sz w:val="20"/>
                          <w:szCs w:val="20"/>
                        </w:rPr>
                        <w:t xml:space="preserve"> for many other project</w:t>
                      </w:r>
                    </w:p>
                    <w:p w14:paraId="1501FA79" w14:textId="4EBAC285" w:rsidR="0026058B" w:rsidRPr="00987D40" w:rsidRDefault="0026058B" w:rsidP="0026058B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3045" w:rsidRPr="0026058B">
        <w:rPr>
          <w:color w:val="355D7E" w:themeColor="accent1" w:themeShade="80"/>
        </w:rPr>
        <w:t>EXPERIENCED TECHNOLOGIES</w:t>
      </w:r>
      <w:r w:rsidR="00987D40" w:rsidRPr="00987D40">
        <w:tab/>
      </w:r>
    </w:p>
    <w:p w14:paraId="3EA79CC4" w14:textId="5E311F48" w:rsidR="008A249A" w:rsidRDefault="008A249A" w:rsidP="000C45FF">
      <w:pPr>
        <w:tabs>
          <w:tab w:val="left" w:pos="990"/>
        </w:tabs>
      </w:pPr>
    </w:p>
    <w:p w14:paraId="4E7A3FCA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Java (Spring Boot) </w:t>
      </w:r>
    </w:p>
    <w:p w14:paraId="3F28BE45" w14:textId="77777777" w:rsid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C# (ASP.NET / Core) </w:t>
      </w:r>
    </w:p>
    <w:p w14:paraId="29DB2021" w14:textId="185FDE3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AI/ML Technologies (LLMs &amp; NLP, Deep Learning, Neural Nets, Image Recon, OpenAI Development) </w:t>
      </w:r>
    </w:p>
    <w:p w14:paraId="4E5BB258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React MEAN Stack </w:t>
      </w:r>
    </w:p>
    <w:p w14:paraId="58B5EE7B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Native Android Development in Java </w:t>
      </w:r>
    </w:p>
    <w:p w14:paraId="24E9BEC6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Typescript </w:t>
      </w:r>
    </w:p>
    <w:p w14:paraId="167A8983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Python </w:t>
      </w:r>
    </w:p>
    <w:p w14:paraId="16BE303D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CI/CD Pipelines </w:t>
      </w:r>
    </w:p>
    <w:p w14:paraId="468DF532" w14:textId="14B8EC01" w:rsidR="00987D40" w:rsidRPr="00987D40" w:rsidRDefault="00D417EB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371C7C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EC28ED" wp14:editId="15429DB6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4295775" cy="3276600"/>
                <wp:effectExtent l="0" t="0" r="9525" b="0"/>
                <wp:wrapSquare wrapText="bothSides"/>
                <wp:docPr id="1289651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DF5A" w14:textId="1F651DD5" w:rsidR="00371C7C" w:rsidRPr="00987D40" w:rsidRDefault="00371C7C" w:rsidP="00D46461">
                            <w:pPr>
                              <w:pStyle w:val="Heading2"/>
                              <w:ind w:firstLine="360"/>
                              <w:rPr>
                                <w:color w:val="355D7E" w:themeColor="accent1" w:themeShade="80"/>
                              </w:rPr>
                            </w:pPr>
                            <w:r w:rsidRPr="0026058B">
                              <w:rPr>
                                <w:color w:val="355D7E" w:themeColor="accent1" w:themeShade="80"/>
                              </w:rPr>
                              <w:t>Certificates</w:t>
                            </w:r>
                          </w:p>
                          <w:p w14:paraId="387B31D2" w14:textId="77777777" w:rsidR="00371C7C" w:rsidRPr="00371C7C" w:rsidRDefault="00371C7C" w:rsidP="00371C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1C7C">
                              <w:rPr>
                                <w:sz w:val="20"/>
                                <w:szCs w:val="20"/>
                              </w:rPr>
                              <w:t xml:space="preserve">ESOL &amp; IWMS certificates </w:t>
                            </w:r>
                          </w:p>
                          <w:p w14:paraId="6A913766" w14:textId="77777777" w:rsidR="00371C7C" w:rsidRPr="00371C7C" w:rsidRDefault="00371C7C" w:rsidP="00371C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1C7C">
                              <w:rPr>
                                <w:sz w:val="20"/>
                                <w:szCs w:val="20"/>
                              </w:rPr>
                              <w:t xml:space="preserve">British Council certificates </w:t>
                            </w:r>
                          </w:p>
                          <w:p w14:paraId="0DDE972D" w14:textId="77777777" w:rsidR="00371C7C" w:rsidRPr="00371C7C" w:rsidRDefault="00371C7C" w:rsidP="00371C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1C7C">
                              <w:rPr>
                                <w:sz w:val="20"/>
                                <w:szCs w:val="20"/>
                              </w:rPr>
                              <w:t xml:space="preserve">Cambridge English PET exam </w:t>
                            </w:r>
                          </w:p>
                          <w:p w14:paraId="351CD984" w14:textId="77777777" w:rsidR="00371C7C" w:rsidRPr="00371C7C" w:rsidRDefault="00371C7C" w:rsidP="00371C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1C7C">
                              <w:rPr>
                                <w:sz w:val="20"/>
                                <w:szCs w:val="20"/>
                              </w:rPr>
                              <w:t xml:space="preserve">Arduino certificate course by A Plus Institute </w:t>
                            </w:r>
                          </w:p>
                          <w:p w14:paraId="34769F0A" w14:textId="77777777" w:rsidR="00371C7C" w:rsidRPr="00371C7C" w:rsidRDefault="00371C7C" w:rsidP="00371C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1C7C">
                              <w:rPr>
                                <w:sz w:val="20"/>
                                <w:szCs w:val="20"/>
                              </w:rPr>
                              <w:t xml:space="preserve">Google Hash Code 2020 certification </w:t>
                            </w:r>
                          </w:p>
                          <w:p w14:paraId="7300A9DA" w14:textId="2ED174B2" w:rsidR="00371C7C" w:rsidRPr="00371C7C" w:rsidRDefault="00371C7C" w:rsidP="00371C7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371C7C">
                              <w:rPr>
                                <w:sz w:val="20"/>
                                <w:szCs w:val="20"/>
                              </w:rPr>
                              <w:t>Introduction to Cybersecurity Cisco Networking Academy</w:t>
                            </w:r>
                          </w:p>
                          <w:p w14:paraId="664EB1A1" w14:textId="77777777" w:rsidR="00371C7C" w:rsidRDefault="00371C7C" w:rsidP="00371C7C"/>
                          <w:p w14:paraId="1BE96D6A" w14:textId="0DE84EF3" w:rsidR="00371C7C" w:rsidRPr="00371C7C" w:rsidRDefault="00D46461" w:rsidP="00371C7C">
                            <w:pPr>
                              <w:pStyle w:val="Heading2"/>
                              <w:rPr>
                                <w:color w:val="355D7E" w:themeColor="accent1" w:themeShade="80"/>
                              </w:rPr>
                            </w:pPr>
                            <w:r>
                              <w:rPr>
                                <w:color w:val="355D7E" w:themeColor="accent1" w:themeShade="80"/>
                              </w:rPr>
                              <w:t xml:space="preserve">     </w:t>
                            </w:r>
                            <w:r w:rsidR="00371C7C" w:rsidRPr="00371C7C">
                              <w:rPr>
                                <w:color w:val="355D7E" w:themeColor="accent1" w:themeShade="80"/>
                              </w:rPr>
                              <w:t>EXTRA CURRICULAR &amp; VOLUNTEER ACTIVITIES</w:t>
                            </w:r>
                          </w:p>
                          <w:p w14:paraId="174E1C27" w14:textId="77777777" w:rsidR="00371C7C" w:rsidRPr="00D46461" w:rsidRDefault="00371C7C" w:rsidP="00D464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46461">
                              <w:rPr>
                                <w:sz w:val="20"/>
                                <w:szCs w:val="20"/>
                              </w:rPr>
                              <w:t xml:space="preserve">Former </w:t>
                            </w:r>
                            <w:r w:rsidRPr="00D46461">
                              <w:rPr>
                                <w:sz w:val="20"/>
                                <w:szCs w:val="20"/>
                              </w:rPr>
                              <w:t>Member of FOSS NSBM</w:t>
                            </w:r>
                          </w:p>
                          <w:p w14:paraId="6E508B69" w14:textId="5800730D" w:rsidR="00371C7C" w:rsidRPr="00D46461" w:rsidRDefault="00371C7C" w:rsidP="00D464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46461">
                              <w:rPr>
                                <w:sz w:val="20"/>
                                <w:szCs w:val="20"/>
                              </w:rPr>
                              <w:t xml:space="preserve">Member of organizing committee Software Freedom Day </w:t>
                            </w:r>
                          </w:p>
                          <w:p w14:paraId="182BCDA9" w14:textId="77777777" w:rsidR="00D46461" w:rsidRPr="00D46461" w:rsidRDefault="00371C7C" w:rsidP="00D464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46461">
                              <w:rPr>
                                <w:sz w:val="20"/>
                                <w:szCs w:val="20"/>
                              </w:rPr>
                              <w:t xml:space="preserve">Mozilla campus Club NSBM </w:t>
                            </w:r>
                          </w:p>
                          <w:p w14:paraId="386B1BF0" w14:textId="356B82AF" w:rsidR="00D46461" w:rsidRPr="00D46461" w:rsidRDefault="00D46461" w:rsidP="00D464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46461">
                              <w:rPr>
                                <w:sz w:val="20"/>
                                <w:szCs w:val="20"/>
                              </w:rPr>
                              <w:t>Contributed to</w:t>
                            </w:r>
                            <w:r w:rsidR="00371C7C" w:rsidRPr="00D46461">
                              <w:rPr>
                                <w:sz w:val="20"/>
                                <w:szCs w:val="20"/>
                              </w:rPr>
                              <w:t xml:space="preserve"> many events </w:t>
                            </w:r>
                            <w:r w:rsidRPr="00D46461">
                              <w:rPr>
                                <w:sz w:val="20"/>
                                <w:szCs w:val="20"/>
                              </w:rPr>
                              <w:t>organized</w:t>
                            </w:r>
                            <w:r w:rsidR="00371C7C" w:rsidRPr="00D46461">
                              <w:rPr>
                                <w:sz w:val="20"/>
                                <w:szCs w:val="20"/>
                              </w:rPr>
                              <w:t xml:space="preserve"> by FOSS NSBM </w:t>
                            </w:r>
                          </w:p>
                          <w:p w14:paraId="1F0B553C" w14:textId="77777777" w:rsidR="00D46461" w:rsidRPr="00D46461" w:rsidRDefault="00371C7C" w:rsidP="00D464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46461">
                              <w:rPr>
                                <w:sz w:val="20"/>
                                <w:szCs w:val="20"/>
                              </w:rPr>
                              <w:t xml:space="preserve">Participated </w:t>
                            </w:r>
                            <w:proofErr w:type="spellStart"/>
                            <w:r w:rsidRPr="00D46461">
                              <w:rPr>
                                <w:sz w:val="20"/>
                                <w:szCs w:val="20"/>
                              </w:rPr>
                              <w:t>Hacktober</w:t>
                            </w:r>
                            <w:proofErr w:type="spellEnd"/>
                            <w:r w:rsidRPr="00D46461">
                              <w:rPr>
                                <w:sz w:val="20"/>
                                <w:szCs w:val="20"/>
                              </w:rPr>
                              <w:t xml:space="preserve"> Fest 2020</w:t>
                            </w:r>
                            <w:r w:rsidR="00D46461" w:rsidRPr="00D46461">
                              <w:rPr>
                                <w:sz w:val="20"/>
                                <w:szCs w:val="20"/>
                              </w:rPr>
                              <w:t>,2021</w:t>
                            </w:r>
                            <w:r w:rsidRPr="00D4646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462193A" w14:textId="10D18F21" w:rsidR="00371C7C" w:rsidRPr="00D46461" w:rsidRDefault="00371C7C" w:rsidP="00D4646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46461">
                              <w:rPr>
                                <w:sz w:val="20"/>
                                <w:szCs w:val="20"/>
                              </w:rPr>
                              <w:t xml:space="preserve">Participated in Google Hash Code 2020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28ED" id="_x0000_s1027" type="#_x0000_t202" style="position:absolute;left:0;text-align:left;margin-left:287.05pt;margin-top:13.6pt;width:338.25pt;height:25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" stroked="f">
                <v:textbox>
                  <w:txbxContent>
                    <w:p w14:paraId="06BEDF5A" w14:textId="1F651DD5" w:rsidR="00371C7C" w:rsidRPr="00987D40" w:rsidRDefault="00371C7C" w:rsidP="00D46461">
                      <w:pPr>
                        <w:pStyle w:val="Heading2"/>
                        <w:ind w:firstLine="360"/>
                        <w:rPr>
                          <w:color w:val="355D7E" w:themeColor="accent1" w:themeShade="80"/>
                        </w:rPr>
                      </w:pPr>
                      <w:r w:rsidRPr="0026058B">
                        <w:rPr>
                          <w:color w:val="355D7E" w:themeColor="accent1" w:themeShade="80"/>
                        </w:rPr>
                        <w:t>Certificates</w:t>
                      </w:r>
                    </w:p>
                    <w:p w14:paraId="387B31D2" w14:textId="77777777" w:rsidR="00371C7C" w:rsidRPr="00371C7C" w:rsidRDefault="00371C7C" w:rsidP="00371C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371C7C">
                        <w:rPr>
                          <w:sz w:val="20"/>
                          <w:szCs w:val="20"/>
                        </w:rPr>
                        <w:t xml:space="preserve">ESOL &amp; IWMS certificates </w:t>
                      </w:r>
                    </w:p>
                    <w:p w14:paraId="6A913766" w14:textId="77777777" w:rsidR="00371C7C" w:rsidRPr="00371C7C" w:rsidRDefault="00371C7C" w:rsidP="00371C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371C7C">
                        <w:rPr>
                          <w:sz w:val="20"/>
                          <w:szCs w:val="20"/>
                        </w:rPr>
                        <w:t xml:space="preserve">British Council certificates </w:t>
                      </w:r>
                    </w:p>
                    <w:p w14:paraId="0DDE972D" w14:textId="77777777" w:rsidR="00371C7C" w:rsidRPr="00371C7C" w:rsidRDefault="00371C7C" w:rsidP="00371C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371C7C">
                        <w:rPr>
                          <w:sz w:val="20"/>
                          <w:szCs w:val="20"/>
                        </w:rPr>
                        <w:t xml:space="preserve">Cambridge English PET exam </w:t>
                      </w:r>
                    </w:p>
                    <w:p w14:paraId="351CD984" w14:textId="77777777" w:rsidR="00371C7C" w:rsidRPr="00371C7C" w:rsidRDefault="00371C7C" w:rsidP="00371C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371C7C">
                        <w:rPr>
                          <w:sz w:val="20"/>
                          <w:szCs w:val="20"/>
                        </w:rPr>
                        <w:t xml:space="preserve">Arduino certificate course by A Plus Institute </w:t>
                      </w:r>
                    </w:p>
                    <w:p w14:paraId="34769F0A" w14:textId="77777777" w:rsidR="00371C7C" w:rsidRPr="00371C7C" w:rsidRDefault="00371C7C" w:rsidP="00371C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371C7C">
                        <w:rPr>
                          <w:sz w:val="20"/>
                          <w:szCs w:val="20"/>
                        </w:rPr>
                        <w:t xml:space="preserve">Google Hash Code 2020 certification </w:t>
                      </w:r>
                    </w:p>
                    <w:p w14:paraId="7300A9DA" w14:textId="2ED174B2" w:rsidR="00371C7C" w:rsidRPr="00371C7C" w:rsidRDefault="00371C7C" w:rsidP="00371C7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371C7C">
                        <w:rPr>
                          <w:sz w:val="20"/>
                          <w:szCs w:val="20"/>
                        </w:rPr>
                        <w:t>Introduction to Cybersecurity Cisco Networking Academy</w:t>
                      </w:r>
                    </w:p>
                    <w:p w14:paraId="664EB1A1" w14:textId="77777777" w:rsidR="00371C7C" w:rsidRDefault="00371C7C" w:rsidP="00371C7C"/>
                    <w:p w14:paraId="1BE96D6A" w14:textId="0DE84EF3" w:rsidR="00371C7C" w:rsidRPr="00371C7C" w:rsidRDefault="00D46461" w:rsidP="00371C7C">
                      <w:pPr>
                        <w:pStyle w:val="Heading2"/>
                        <w:rPr>
                          <w:color w:val="355D7E" w:themeColor="accent1" w:themeShade="80"/>
                        </w:rPr>
                      </w:pPr>
                      <w:r>
                        <w:rPr>
                          <w:color w:val="355D7E" w:themeColor="accent1" w:themeShade="80"/>
                        </w:rPr>
                        <w:t xml:space="preserve">     </w:t>
                      </w:r>
                      <w:r w:rsidR="00371C7C" w:rsidRPr="00371C7C">
                        <w:rPr>
                          <w:color w:val="355D7E" w:themeColor="accent1" w:themeShade="80"/>
                        </w:rPr>
                        <w:t>EXTRA CURRICULAR &amp; VOLUNTEER ACTIVITIES</w:t>
                      </w:r>
                    </w:p>
                    <w:p w14:paraId="174E1C27" w14:textId="77777777" w:rsidR="00371C7C" w:rsidRPr="00D46461" w:rsidRDefault="00371C7C" w:rsidP="00D464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46461">
                        <w:rPr>
                          <w:sz w:val="20"/>
                          <w:szCs w:val="20"/>
                        </w:rPr>
                        <w:t xml:space="preserve">Former </w:t>
                      </w:r>
                      <w:r w:rsidRPr="00D46461">
                        <w:rPr>
                          <w:sz w:val="20"/>
                          <w:szCs w:val="20"/>
                        </w:rPr>
                        <w:t>Member of FOSS NSBM</w:t>
                      </w:r>
                    </w:p>
                    <w:p w14:paraId="6E508B69" w14:textId="5800730D" w:rsidR="00371C7C" w:rsidRPr="00D46461" w:rsidRDefault="00371C7C" w:rsidP="00D464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46461">
                        <w:rPr>
                          <w:sz w:val="20"/>
                          <w:szCs w:val="20"/>
                        </w:rPr>
                        <w:t xml:space="preserve">Member of organizing committee Software Freedom Day </w:t>
                      </w:r>
                    </w:p>
                    <w:p w14:paraId="182BCDA9" w14:textId="77777777" w:rsidR="00D46461" w:rsidRPr="00D46461" w:rsidRDefault="00371C7C" w:rsidP="00D464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46461">
                        <w:rPr>
                          <w:sz w:val="20"/>
                          <w:szCs w:val="20"/>
                        </w:rPr>
                        <w:t xml:space="preserve">Mozilla campus Club NSBM </w:t>
                      </w:r>
                    </w:p>
                    <w:p w14:paraId="386B1BF0" w14:textId="356B82AF" w:rsidR="00D46461" w:rsidRPr="00D46461" w:rsidRDefault="00D46461" w:rsidP="00D464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46461">
                        <w:rPr>
                          <w:sz w:val="20"/>
                          <w:szCs w:val="20"/>
                        </w:rPr>
                        <w:t>Contributed to</w:t>
                      </w:r>
                      <w:r w:rsidR="00371C7C" w:rsidRPr="00D46461">
                        <w:rPr>
                          <w:sz w:val="20"/>
                          <w:szCs w:val="20"/>
                        </w:rPr>
                        <w:t xml:space="preserve"> many events </w:t>
                      </w:r>
                      <w:r w:rsidRPr="00D46461">
                        <w:rPr>
                          <w:sz w:val="20"/>
                          <w:szCs w:val="20"/>
                        </w:rPr>
                        <w:t>organized</w:t>
                      </w:r>
                      <w:r w:rsidR="00371C7C" w:rsidRPr="00D46461">
                        <w:rPr>
                          <w:sz w:val="20"/>
                          <w:szCs w:val="20"/>
                        </w:rPr>
                        <w:t xml:space="preserve"> by FOSS NSBM </w:t>
                      </w:r>
                    </w:p>
                    <w:p w14:paraId="1F0B553C" w14:textId="77777777" w:rsidR="00D46461" w:rsidRPr="00D46461" w:rsidRDefault="00371C7C" w:rsidP="00D464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46461">
                        <w:rPr>
                          <w:sz w:val="20"/>
                          <w:szCs w:val="20"/>
                        </w:rPr>
                        <w:t xml:space="preserve">Participated </w:t>
                      </w:r>
                      <w:proofErr w:type="spellStart"/>
                      <w:r w:rsidRPr="00D46461">
                        <w:rPr>
                          <w:sz w:val="20"/>
                          <w:szCs w:val="20"/>
                        </w:rPr>
                        <w:t>Hacktober</w:t>
                      </w:r>
                      <w:proofErr w:type="spellEnd"/>
                      <w:r w:rsidRPr="00D46461">
                        <w:rPr>
                          <w:sz w:val="20"/>
                          <w:szCs w:val="20"/>
                        </w:rPr>
                        <w:t xml:space="preserve"> Fest 2020</w:t>
                      </w:r>
                      <w:r w:rsidR="00D46461" w:rsidRPr="00D46461">
                        <w:rPr>
                          <w:sz w:val="20"/>
                          <w:szCs w:val="20"/>
                        </w:rPr>
                        <w:t>,2021</w:t>
                      </w:r>
                      <w:r w:rsidRPr="00D4646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0462193A" w14:textId="10D18F21" w:rsidR="00371C7C" w:rsidRPr="00D46461" w:rsidRDefault="00371C7C" w:rsidP="00D4646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  <w:r w:rsidRPr="00D46461">
                        <w:rPr>
                          <w:sz w:val="20"/>
                          <w:szCs w:val="20"/>
                        </w:rPr>
                        <w:t xml:space="preserve">Participated in Google Hash Code 2020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7D40" w:rsidRPr="00987D40">
        <w:rPr>
          <w:sz w:val="22"/>
        </w:rPr>
        <w:t xml:space="preserve">Automated Testing in Jest </w:t>
      </w:r>
    </w:p>
    <w:p w14:paraId="73B21A39" w14:textId="23732E03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Google Cloud Platform </w:t>
      </w:r>
      <w:r w:rsidR="00371C7C">
        <w:rPr>
          <w:sz w:val="22"/>
        </w:rPr>
        <w:tab/>
      </w:r>
    </w:p>
    <w:p w14:paraId="5E36CC03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AWS </w:t>
      </w:r>
    </w:p>
    <w:p w14:paraId="0AF4D85E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MongoDB </w:t>
      </w:r>
    </w:p>
    <w:p w14:paraId="74A79A91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Firebase / Firebase Functions </w:t>
      </w:r>
    </w:p>
    <w:p w14:paraId="59AEFA1A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MS/My &amp; Oracle SQL </w:t>
      </w:r>
    </w:p>
    <w:p w14:paraId="0F9A5FBB" w14:textId="77777777" w:rsidR="00987D40" w:rsidRPr="00987D40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 xml:space="preserve">UI/UX (Adobe XD) </w:t>
      </w:r>
    </w:p>
    <w:p w14:paraId="0E818CA0" w14:textId="28BDACC9" w:rsidR="008A249A" w:rsidRDefault="00987D40" w:rsidP="00987D40">
      <w:pPr>
        <w:pStyle w:val="ListParagraph"/>
        <w:numPr>
          <w:ilvl w:val="0"/>
          <w:numId w:val="4"/>
        </w:numPr>
        <w:tabs>
          <w:tab w:val="left" w:pos="990"/>
        </w:tabs>
        <w:spacing w:line="276" w:lineRule="auto"/>
        <w:rPr>
          <w:sz w:val="22"/>
        </w:rPr>
      </w:pPr>
      <w:r w:rsidRPr="00987D40">
        <w:rPr>
          <w:sz w:val="22"/>
        </w:rPr>
        <w:t>Arduino Development</w:t>
      </w:r>
    </w:p>
    <w:p w14:paraId="259B931A" w14:textId="77777777" w:rsidR="005B38C5" w:rsidRDefault="005B38C5" w:rsidP="005B38C5">
      <w:pPr>
        <w:pStyle w:val="ListParagraph"/>
        <w:tabs>
          <w:tab w:val="left" w:pos="990"/>
        </w:tabs>
        <w:spacing w:line="276" w:lineRule="auto"/>
        <w:ind w:left="360"/>
        <w:rPr>
          <w:sz w:val="22"/>
        </w:rPr>
      </w:pPr>
    </w:p>
    <w:p w14:paraId="1086C256" w14:textId="77777777" w:rsidR="005B38C5" w:rsidRDefault="005B38C5" w:rsidP="005B38C5">
      <w:pPr>
        <w:tabs>
          <w:tab w:val="left" w:pos="990"/>
        </w:tabs>
        <w:spacing w:line="276" w:lineRule="auto"/>
        <w:rPr>
          <w:sz w:val="22"/>
        </w:rPr>
      </w:pPr>
    </w:p>
    <w:p w14:paraId="652277DA" w14:textId="14A24C73" w:rsidR="005B38C5" w:rsidRDefault="005B38C5" w:rsidP="005B38C5">
      <w:pPr>
        <w:tabs>
          <w:tab w:val="left" w:pos="990"/>
        </w:tabs>
        <w:spacing w:line="276" w:lineRule="auto"/>
        <w:rPr>
          <w:b/>
          <w:bCs/>
          <w:color w:val="355D7E" w:themeColor="accent1" w:themeShade="80"/>
          <w:sz w:val="22"/>
          <w:u w:val="single"/>
        </w:rPr>
      </w:pPr>
      <w:r w:rsidRPr="005B38C5">
        <w:rPr>
          <w:b/>
          <w:bCs/>
          <w:color w:val="355D7E" w:themeColor="accent1" w:themeShade="80"/>
          <w:sz w:val="22"/>
          <w:u w:val="single"/>
        </w:rPr>
        <w:t xml:space="preserve">FAMILIAR TOOLS AND </w:t>
      </w:r>
    </w:p>
    <w:p w14:paraId="06567B06" w14:textId="0B5C0B19" w:rsidR="005B38C5" w:rsidRDefault="005B38C5" w:rsidP="005B38C5">
      <w:pPr>
        <w:tabs>
          <w:tab w:val="left" w:pos="990"/>
        </w:tabs>
        <w:spacing w:line="276" w:lineRule="auto"/>
        <w:rPr>
          <w:b/>
          <w:bCs/>
          <w:color w:val="355D7E" w:themeColor="accent1" w:themeShade="80"/>
          <w:sz w:val="22"/>
          <w:u w:val="single"/>
        </w:rPr>
      </w:pPr>
      <w:r w:rsidRPr="005B38C5">
        <w:rPr>
          <w:b/>
          <w:bCs/>
          <w:color w:val="355D7E" w:themeColor="accent1" w:themeShade="80"/>
          <w:sz w:val="22"/>
          <w:u w:val="single"/>
        </w:rPr>
        <w:t>DEVLOPMENT PLATFORMS</w:t>
      </w:r>
    </w:p>
    <w:p w14:paraId="5F8207F7" w14:textId="77777777" w:rsidR="005B38C5" w:rsidRDefault="005B38C5" w:rsidP="005B38C5">
      <w:pPr>
        <w:tabs>
          <w:tab w:val="left" w:pos="990"/>
        </w:tabs>
        <w:spacing w:line="276" w:lineRule="auto"/>
        <w:rPr>
          <w:b/>
          <w:bCs/>
          <w:color w:val="355D7E" w:themeColor="accent1" w:themeShade="80"/>
          <w:sz w:val="22"/>
          <w:u w:val="single"/>
        </w:rPr>
      </w:pPr>
    </w:p>
    <w:p w14:paraId="3C20D110" w14:textId="115145BF" w:rsidR="005B38C5" w:rsidRPr="005B38C5" w:rsidRDefault="005B38C5" w:rsidP="005B38C5">
      <w:pPr>
        <w:pStyle w:val="ListParagraph"/>
        <w:numPr>
          <w:ilvl w:val="0"/>
          <w:numId w:val="5"/>
        </w:numPr>
        <w:tabs>
          <w:tab w:val="left" w:pos="990"/>
        </w:tabs>
        <w:spacing w:line="276" w:lineRule="auto"/>
        <w:rPr>
          <w:sz w:val="22"/>
        </w:rPr>
      </w:pPr>
      <w:r w:rsidRPr="005B38C5">
        <w:rPr>
          <w:sz w:val="22"/>
        </w:rPr>
        <w:t xml:space="preserve">GitHub </w:t>
      </w:r>
    </w:p>
    <w:p w14:paraId="13E0FFE9" w14:textId="77777777" w:rsidR="005B38C5" w:rsidRPr="005B38C5" w:rsidRDefault="005B38C5" w:rsidP="005B38C5">
      <w:pPr>
        <w:pStyle w:val="ListParagraph"/>
        <w:numPr>
          <w:ilvl w:val="0"/>
          <w:numId w:val="5"/>
        </w:numPr>
        <w:tabs>
          <w:tab w:val="left" w:pos="990"/>
        </w:tabs>
        <w:spacing w:line="276" w:lineRule="auto"/>
        <w:rPr>
          <w:sz w:val="22"/>
        </w:rPr>
      </w:pPr>
      <w:r w:rsidRPr="005B38C5">
        <w:rPr>
          <w:sz w:val="22"/>
        </w:rPr>
        <w:t xml:space="preserve">VS Code </w:t>
      </w:r>
    </w:p>
    <w:p w14:paraId="05D412E7" w14:textId="77777777" w:rsidR="005B38C5" w:rsidRPr="005B38C5" w:rsidRDefault="005B38C5" w:rsidP="005B38C5">
      <w:pPr>
        <w:pStyle w:val="ListParagraph"/>
        <w:numPr>
          <w:ilvl w:val="0"/>
          <w:numId w:val="5"/>
        </w:numPr>
        <w:tabs>
          <w:tab w:val="left" w:pos="990"/>
        </w:tabs>
        <w:spacing w:line="276" w:lineRule="auto"/>
        <w:rPr>
          <w:sz w:val="22"/>
        </w:rPr>
      </w:pPr>
      <w:r w:rsidRPr="005B38C5">
        <w:rPr>
          <w:sz w:val="22"/>
        </w:rPr>
        <w:t xml:space="preserve">Visual Studio </w:t>
      </w:r>
    </w:p>
    <w:p w14:paraId="56FD19F4" w14:textId="2E085A73" w:rsidR="005B38C5" w:rsidRPr="0026058B" w:rsidRDefault="00D417EB" w:rsidP="00293658">
      <w:pPr>
        <w:pStyle w:val="ListParagraph"/>
        <w:numPr>
          <w:ilvl w:val="0"/>
          <w:numId w:val="5"/>
        </w:numPr>
        <w:tabs>
          <w:tab w:val="left" w:pos="990"/>
        </w:tabs>
        <w:spacing w:line="276" w:lineRule="auto"/>
        <w:rPr>
          <w:sz w:val="22"/>
        </w:rPr>
      </w:pPr>
      <w:r w:rsidRPr="00D46461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3C2AFF" wp14:editId="1182AA06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4114800" cy="1981200"/>
                <wp:effectExtent l="0" t="0" r="0" b="0"/>
                <wp:wrapSquare wrapText="bothSides"/>
                <wp:docPr id="93386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78093" w14:textId="3EF9DCEA" w:rsidR="00D46461" w:rsidRDefault="00D46461" w:rsidP="00D46461">
                            <w:pPr>
                              <w:pStyle w:val="Heading2"/>
                              <w:rPr>
                                <w:color w:val="355D7E" w:themeColor="accent1" w:themeShade="80"/>
                              </w:rPr>
                            </w:pPr>
                            <w:r>
                              <w:rPr>
                                <w:color w:val="355D7E" w:themeColor="accent1" w:themeShade="80"/>
                              </w:rPr>
                              <w:t>references</w:t>
                            </w:r>
                            <w:r>
                              <w:rPr>
                                <w:color w:val="355D7E" w:themeColor="accent1" w:themeShade="80"/>
                              </w:rPr>
                              <w:t xml:space="preserve"> </w:t>
                            </w:r>
                          </w:p>
                          <w:p w14:paraId="30D89E25" w14:textId="2638DB3E" w:rsidR="00D46461" w:rsidRPr="00D46461" w:rsidRDefault="00D46461" w:rsidP="00D4646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Dr. Rasika Ranaweera</w:t>
                            </w:r>
                          </w:p>
                          <w:p w14:paraId="442E8828" w14:textId="0FE5CBAA" w:rsidR="00D46461" w:rsidRDefault="00D46461" w:rsidP="00D4646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Dean / </w:t>
                            </w:r>
                            <w:r w:rsidRPr="00D46461">
                              <w:rPr>
                                <w:sz w:val="22"/>
                              </w:rPr>
                              <w:t xml:space="preserve">Senior Lecturer at </w:t>
                            </w:r>
                            <w:r>
                              <w:rPr>
                                <w:sz w:val="22"/>
                              </w:rPr>
                              <w:t>Faculty of Computing NSBM</w:t>
                            </w:r>
                            <w:r w:rsidRPr="00D46461">
                              <w:rPr>
                                <w:sz w:val="22"/>
                              </w:rPr>
                              <w:br/>
                            </w:r>
                            <w:hyperlink r:id="rId23" w:history="1">
                              <w:r w:rsidRPr="00CF1296">
                                <w:rPr>
                                  <w:rStyle w:val="Hyperlink"/>
                                  <w:sz w:val="22"/>
                                </w:rPr>
                                <w:t>ranaweera.r@nsbm.ac.lk</w:t>
                              </w:r>
                            </w:hyperlink>
                          </w:p>
                          <w:p w14:paraId="77516F85" w14:textId="77777777" w:rsidR="00D46461" w:rsidRPr="00D46461" w:rsidRDefault="00D46461" w:rsidP="00D46461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BF31ECF" w14:textId="4EE777EE" w:rsidR="00D46461" w:rsidRDefault="00D46461"/>
                          <w:p w14:paraId="1B84E8FD" w14:textId="77777777" w:rsidR="00D46461" w:rsidRPr="00D46461" w:rsidRDefault="00D46461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 w:rsidRPr="00D46461">
                              <w:rPr>
                                <w:sz w:val="22"/>
                              </w:rPr>
                              <w:t>Mr</w:t>
                            </w:r>
                            <w:proofErr w:type="spellEnd"/>
                            <w:r w:rsidRPr="00D464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6461">
                              <w:rPr>
                                <w:sz w:val="22"/>
                              </w:rPr>
                              <w:t>Pramudya</w:t>
                            </w:r>
                            <w:proofErr w:type="spellEnd"/>
                            <w:r w:rsidRPr="00D46461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D46461">
                              <w:rPr>
                                <w:sz w:val="22"/>
                              </w:rPr>
                              <w:t>Thilakaratne</w:t>
                            </w:r>
                            <w:proofErr w:type="spellEnd"/>
                            <w:r w:rsidRPr="00D46461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570C437C" w14:textId="77777777" w:rsidR="00D46461" w:rsidRPr="00D46461" w:rsidRDefault="00D46461">
                            <w:pPr>
                              <w:rPr>
                                <w:sz w:val="22"/>
                              </w:rPr>
                            </w:pPr>
                            <w:r w:rsidRPr="00D46461">
                              <w:rPr>
                                <w:sz w:val="22"/>
                              </w:rPr>
                              <w:t xml:space="preserve">Senior Lecturer at NSBM </w:t>
                            </w:r>
                          </w:p>
                          <w:p w14:paraId="02EF2842" w14:textId="3AC88980" w:rsidR="00D46461" w:rsidRDefault="0026058B">
                            <w:pPr>
                              <w:rPr>
                                <w:sz w:val="22"/>
                              </w:rPr>
                            </w:pPr>
                            <w:hyperlink r:id="rId24" w:history="1">
                              <w:r w:rsidRPr="00CF1296">
                                <w:rPr>
                                  <w:rStyle w:val="Hyperlink"/>
                                  <w:sz w:val="22"/>
                                </w:rPr>
                                <w:t>pramudya.h@nsbm.ac.l</w:t>
                              </w:r>
                              <w:r w:rsidRPr="00CF1296">
                                <w:rPr>
                                  <w:rStyle w:val="Hyperlink"/>
                                  <w:sz w:val="22"/>
                                </w:rPr>
                                <w:t>k</w:t>
                              </w:r>
                            </w:hyperlink>
                          </w:p>
                          <w:p w14:paraId="314F51A4" w14:textId="77777777" w:rsidR="0026058B" w:rsidRPr="00D46461" w:rsidRDefault="0026058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2AFF" id="_x0000_s1028" type="#_x0000_t202" style="position:absolute;left:0;text-align:left;margin-left:272.8pt;margin-top:15.15pt;width:324pt;height:15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" stroked="f">
                <v:textbox>
                  <w:txbxContent>
                    <w:p w14:paraId="21878093" w14:textId="3EF9DCEA" w:rsidR="00D46461" w:rsidRDefault="00D46461" w:rsidP="00D46461">
                      <w:pPr>
                        <w:pStyle w:val="Heading2"/>
                        <w:rPr>
                          <w:color w:val="355D7E" w:themeColor="accent1" w:themeShade="80"/>
                        </w:rPr>
                      </w:pPr>
                      <w:r>
                        <w:rPr>
                          <w:color w:val="355D7E" w:themeColor="accent1" w:themeShade="80"/>
                        </w:rPr>
                        <w:t>references</w:t>
                      </w:r>
                      <w:r>
                        <w:rPr>
                          <w:color w:val="355D7E" w:themeColor="accent1" w:themeShade="80"/>
                        </w:rPr>
                        <w:t xml:space="preserve"> </w:t>
                      </w:r>
                    </w:p>
                    <w:p w14:paraId="30D89E25" w14:textId="2638DB3E" w:rsidR="00D46461" w:rsidRPr="00D46461" w:rsidRDefault="00D46461" w:rsidP="00D4646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Dr. Rasika Ranaweera</w:t>
                      </w:r>
                    </w:p>
                    <w:p w14:paraId="442E8828" w14:textId="0FE5CBAA" w:rsidR="00D46461" w:rsidRDefault="00D46461" w:rsidP="00D4646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Dean / </w:t>
                      </w:r>
                      <w:r w:rsidRPr="00D46461">
                        <w:rPr>
                          <w:sz w:val="22"/>
                        </w:rPr>
                        <w:t xml:space="preserve">Senior Lecturer at </w:t>
                      </w:r>
                      <w:r>
                        <w:rPr>
                          <w:sz w:val="22"/>
                        </w:rPr>
                        <w:t>Faculty of Computing NSBM</w:t>
                      </w:r>
                      <w:r w:rsidRPr="00D46461">
                        <w:rPr>
                          <w:sz w:val="22"/>
                        </w:rPr>
                        <w:br/>
                      </w:r>
                      <w:hyperlink r:id="rId25" w:history="1">
                        <w:r w:rsidRPr="00CF1296">
                          <w:rPr>
                            <w:rStyle w:val="Hyperlink"/>
                            <w:sz w:val="22"/>
                          </w:rPr>
                          <w:t>ranaweera.r@nsbm.ac.lk</w:t>
                        </w:r>
                      </w:hyperlink>
                    </w:p>
                    <w:p w14:paraId="77516F85" w14:textId="77777777" w:rsidR="00D46461" w:rsidRPr="00D46461" w:rsidRDefault="00D46461" w:rsidP="00D46461">
                      <w:pPr>
                        <w:rPr>
                          <w:sz w:val="22"/>
                        </w:rPr>
                      </w:pPr>
                    </w:p>
                    <w:p w14:paraId="7BF31ECF" w14:textId="4EE777EE" w:rsidR="00D46461" w:rsidRDefault="00D46461"/>
                    <w:p w14:paraId="1B84E8FD" w14:textId="77777777" w:rsidR="00D46461" w:rsidRPr="00D46461" w:rsidRDefault="00D46461">
                      <w:pPr>
                        <w:rPr>
                          <w:sz w:val="22"/>
                        </w:rPr>
                      </w:pPr>
                      <w:proofErr w:type="spellStart"/>
                      <w:r w:rsidRPr="00D46461">
                        <w:rPr>
                          <w:sz w:val="22"/>
                        </w:rPr>
                        <w:t>Mr</w:t>
                      </w:r>
                      <w:proofErr w:type="spellEnd"/>
                      <w:r w:rsidRPr="00D464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46461">
                        <w:rPr>
                          <w:sz w:val="22"/>
                        </w:rPr>
                        <w:t>Pramudya</w:t>
                      </w:r>
                      <w:proofErr w:type="spellEnd"/>
                      <w:r w:rsidRPr="00D46461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D46461">
                        <w:rPr>
                          <w:sz w:val="22"/>
                        </w:rPr>
                        <w:t>Thilakaratne</w:t>
                      </w:r>
                      <w:proofErr w:type="spellEnd"/>
                      <w:r w:rsidRPr="00D46461">
                        <w:rPr>
                          <w:sz w:val="22"/>
                        </w:rPr>
                        <w:t xml:space="preserve"> </w:t>
                      </w:r>
                    </w:p>
                    <w:p w14:paraId="570C437C" w14:textId="77777777" w:rsidR="00D46461" w:rsidRPr="00D46461" w:rsidRDefault="00D46461">
                      <w:pPr>
                        <w:rPr>
                          <w:sz w:val="22"/>
                        </w:rPr>
                      </w:pPr>
                      <w:r w:rsidRPr="00D46461">
                        <w:rPr>
                          <w:sz w:val="22"/>
                        </w:rPr>
                        <w:t xml:space="preserve">Senior Lecturer at NSBM </w:t>
                      </w:r>
                    </w:p>
                    <w:p w14:paraId="02EF2842" w14:textId="3AC88980" w:rsidR="00D46461" w:rsidRDefault="0026058B">
                      <w:pPr>
                        <w:rPr>
                          <w:sz w:val="22"/>
                        </w:rPr>
                      </w:pPr>
                      <w:hyperlink r:id="rId26" w:history="1">
                        <w:r w:rsidRPr="00CF1296">
                          <w:rPr>
                            <w:rStyle w:val="Hyperlink"/>
                            <w:sz w:val="22"/>
                          </w:rPr>
                          <w:t>pramudya.h@nsbm.ac.l</w:t>
                        </w:r>
                        <w:r w:rsidRPr="00CF1296">
                          <w:rPr>
                            <w:rStyle w:val="Hyperlink"/>
                            <w:sz w:val="22"/>
                          </w:rPr>
                          <w:t>k</w:t>
                        </w:r>
                      </w:hyperlink>
                    </w:p>
                    <w:p w14:paraId="314F51A4" w14:textId="77777777" w:rsidR="0026058B" w:rsidRPr="00D46461" w:rsidRDefault="0026058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38C5" w:rsidRPr="0026058B">
        <w:rPr>
          <w:sz w:val="22"/>
        </w:rPr>
        <w:t xml:space="preserve">IntelliJ </w:t>
      </w:r>
      <w:proofErr w:type="spellStart"/>
      <w:r w:rsidR="005B38C5" w:rsidRPr="0026058B">
        <w:rPr>
          <w:sz w:val="22"/>
        </w:rPr>
        <w:t>IDEAPyCharm</w:t>
      </w:r>
      <w:proofErr w:type="spellEnd"/>
      <w:r w:rsidR="005B38C5" w:rsidRPr="0026058B">
        <w:rPr>
          <w:sz w:val="22"/>
        </w:rPr>
        <w:t xml:space="preserve"> </w:t>
      </w:r>
    </w:p>
    <w:p w14:paraId="325A0F4E" w14:textId="7A78B2B7" w:rsidR="005B38C5" w:rsidRPr="005B38C5" w:rsidRDefault="005B38C5" w:rsidP="005B38C5">
      <w:pPr>
        <w:pStyle w:val="ListParagraph"/>
        <w:numPr>
          <w:ilvl w:val="0"/>
          <w:numId w:val="5"/>
        </w:numPr>
        <w:tabs>
          <w:tab w:val="left" w:pos="990"/>
        </w:tabs>
        <w:spacing w:line="276" w:lineRule="auto"/>
        <w:rPr>
          <w:sz w:val="22"/>
        </w:rPr>
      </w:pPr>
      <w:proofErr w:type="spellStart"/>
      <w:r w:rsidRPr="005B38C5">
        <w:rPr>
          <w:sz w:val="22"/>
        </w:rPr>
        <w:t>Jupyter</w:t>
      </w:r>
      <w:proofErr w:type="spellEnd"/>
      <w:r w:rsidRPr="005B38C5">
        <w:rPr>
          <w:sz w:val="22"/>
        </w:rPr>
        <w:t xml:space="preserve"> Notebook &amp; </w:t>
      </w:r>
      <w:proofErr w:type="spellStart"/>
      <w:r w:rsidRPr="005B38C5">
        <w:rPr>
          <w:sz w:val="22"/>
        </w:rPr>
        <w:t>Colab</w:t>
      </w:r>
      <w:proofErr w:type="spellEnd"/>
      <w:r w:rsidRPr="005B38C5">
        <w:rPr>
          <w:sz w:val="22"/>
        </w:rPr>
        <w:t xml:space="preserve"> </w:t>
      </w:r>
    </w:p>
    <w:p w14:paraId="4BC7359A" w14:textId="06B1A528" w:rsidR="005B38C5" w:rsidRPr="005B38C5" w:rsidRDefault="005B38C5" w:rsidP="005B38C5">
      <w:pPr>
        <w:pStyle w:val="ListParagraph"/>
        <w:numPr>
          <w:ilvl w:val="0"/>
          <w:numId w:val="5"/>
        </w:numPr>
        <w:tabs>
          <w:tab w:val="left" w:pos="990"/>
        </w:tabs>
        <w:spacing w:line="276" w:lineRule="auto"/>
        <w:rPr>
          <w:sz w:val="22"/>
        </w:rPr>
      </w:pPr>
      <w:r w:rsidRPr="005B38C5">
        <w:rPr>
          <w:sz w:val="22"/>
        </w:rPr>
        <w:t>Android Studio</w:t>
      </w:r>
    </w:p>
    <w:p w14:paraId="1B4D1850" w14:textId="1765120D" w:rsidR="005B38C5" w:rsidRPr="005B38C5" w:rsidRDefault="005B38C5" w:rsidP="005B38C5">
      <w:pPr>
        <w:pStyle w:val="ListParagraph"/>
        <w:numPr>
          <w:ilvl w:val="0"/>
          <w:numId w:val="5"/>
        </w:numPr>
        <w:tabs>
          <w:tab w:val="left" w:pos="990"/>
        </w:tabs>
        <w:spacing w:line="276" w:lineRule="auto"/>
        <w:rPr>
          <w:sz w:val="22"/>
        </w:rPr>
      </w:pPr>
      <w:r w:rsidRPr="005B38C5">
        <w:rPr>
          <w:sz w:val="22"/>
        </w:rPr>
        <w:t>SSMS &amp; SQL workbench</w:t>
      </w:r>
      <w:r>
        <w:t xml:space="preserve"> </w:t>
      </w:r>
    </w:p>
    <w:sectPr w:rsidR="005B38C5" w:rsidRPr="005B38C5" w:rsidSect="000C45FF">
      <w:headerReference w:type="defaul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2CBC" w14:textId="77777777" w:rsidR="00E17802" w:rsidRDefault="00E17802" w:rsidP="000C45FF">
      <w:r>
        <w:separator/>
      </w:r>
    </w:p>
  </w:endnote>
  <w:endnote w:type="continuationSeparator" w:id="0">
    <w:p w14:paraId="28CF5964" w14:textId="77777777" w:rsidR="00E17802" w:rsidRDefault="00E1780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4B2A" w14:textId="77777777" w:rsidR="00E17802" w:rsidRDefault="00E17802" w:rsidP="000C45FF">
      <w:r>
        <w:separator/>
      </w:r>
    </w:p>
  </w:footnote>
  <w:footnote w:type="continuationSeparator" w:id="0">
    <w:p w14:paraId="4250EBFF" w14:textId="77777777" w:rsidR="00E17802" w:rsidRDefault="00E1780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126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272F79" wp14:editId="2055177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85F"/>
    <w:multiLevelType w:val="hybridMultilevel"/>
    <w:tmpl w:val="59D82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F1D90"/>
    <w:multiLevelType w:val="hybridMultilevel"/>
    <w:tmpl w:val="B694D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7F505F"/>
    <w:multiLevelType w:val="hybridMultilevel"/>
    <w:tmpl w:val="2124AD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5A42E7F"/>
    <w:multiLevelType w:val="hybridMultilevel"/>
    <w:tmpl w:val="0A3E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023C5"/>
    <w:multiLevelType w:val="hybridMultilevel"/>
    <w:tmpl w:val="CC9C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54C78"/>
    <w:multiLevelType w:val="hybridMultilevel"/>
    <w:tmpl w:val="9ABC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8670E"/>
    <w:multiLevelType w:val="hybridMultilevel"/>
    <w:tmpl w:val="2C64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368009">
    <w:abstractNumId w:val="2"/>
  </w:num>
  <w:num w:numId="2" w16cid:durableId="1872261593">
    <w:abstractNumId w:val="4"/>
  </w:num>
  <w:num w:numId="3" w16cid:durableId="502091023">
    <w:abstractNumId w:val="6"/>
  </w:num>
  <w:num w:numId="4" w16cid:durableId="457259051">
    <w:abstractNumId w:val="1"/>
  </w:num>
  <w:num w:numId="5" w16cid:durableId="753823848">
    <w:abstractNumId w:val="0"/>
  </w:num>
  <w:num w:numId="6" w16cid:durableId="1475950504">
    <w:abstractNumId w:val="3"/>
  </w:num>
  <w:num w:numId="7" w16cid:durableId="1433279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9A"/>
    <w:rsid w:val="00036450"/>
    <w:rsid w:val="00064E39"/>
    <w:rsid w:val="00065338"/>
    <w:rsid w:val="00094499"/>
    <w:rsid w:val="000C45FF"/>
    <w:rsid w:val="000E3FD1"/>
    <w:rsid w:val="00112054"/>
    <w:rsid w:val="001317D8"/>
    <w:rsid w:val="00147FDD"/>
    <w:rsid w:val="001501AF"/>
    <w:rsid w:val="001525E1"/>
    <w:rsid w:val="00180329"/>
    <w:rsid w:val="0019001F"/>
    <w:rsid w:val="001A74A5"/>
    <w:rsid w:val="001B2ABD"/>
    <w:rsid w:val="001C1969"/>
    <w:rsid w:val="001E0391"/>
    <w:rsid w:val="001E1759"/>
    <w:rsid w:val="001F1ECC"/>
    <w:rsid w:val="002400EB"/>
    <w:rsid w:val="00256CF7"/>
    <w:rsid w:val="0026058B"/>
    <w:rsid w:val="00281FD5"/>
    <w:rsid w:val="002B4B96"/>
    <w:rsid w:val="0030481B"/>
    <w:rsid w:val="003156FC"/>
    <w:rsid w:val="003254B5"/>
    <w:rsid w:val="0037121F"/>
    <w:rsid w:val="00371C7C"/>
    <w:rsid w:val="003910D8"/>
    <w:rsid w:val="003A6B7D"/>
    <w:rsid w:val="003B06CA"/>
    <w:rsid w:val="004071FC"/>
    <w:rsid w:val="00445947"/>
    <w:rsid w:val="004813B3"/>
    <w:rsid w:val="00496591"/>
    <w:rsid w:val="004B0411"/>
    <w:rsid w:val="004C63E4"/>
    <w:rsid w:val="004D3011"/>
    <w:rsid w:val="005262AC"/>
    <w:rsid w:val="0056222E"/>
    <w:rsid w:val="005B38C5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3F6"/>
    <w:rsid w:val="007867A0"/>
    <w:rsid w:val="007927F5"/>
    <w:rsid w:val="00802CA0"/>
    <w:rsid w:val="008A249A"/>
    <w:rsid w:val="009260CD"/>
    <w:rsid w:val="00940A66"/>
    <w:rsid w:val="00952C25"/>
    <w:rsid w:val="00987D40"/>
    <w:rsid w:val="00A2027D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3045"/>
    <w:rsid w:val="00C9578B"/>
    <w:rsid w:val="00CB0055"/>
    <w:rsid w:val="00D2522B"/>
    <w:rsid w:val="00D417EB"/>
    <w:rsid w:val="00D422DE"/>
    <w:rsid w:val="00D46461"/>
    <w:rsid w:val="00D5459D"/>
    <w:rsid w:val="00DA1F4D"/>
    <w:rsid w:val="00DC0CEA"/>
    <w:rsid w:val="00DD172A"/>
    <w:rsid w:val="00E17802"/>
    <w:rsid w:val="00E25A26"/>
    <w:rsid w:val="00E4381A"/>
    <w:rsid w:val="00E55D74"/>
    <w:rsid w:val="00F60274"/>
    <w:rsid w:val="00F64DBF"/>
    <w:rsid w:val="00F77FB9"/>
    <w:rsid w:val="00FB068F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5C25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56222E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DC0CE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B38C5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hancg" TargetMode="External"/><Relationship Id="rId13" Type="http://schemas.openxmlformats.org/officeDocument/2006/relationships/hyperlink" Target="https://github.com/shehancg/XYZHotelFinal" TargetMode="External"/><Relationship Id="rId18" Type="http://schemas.openxmlformats.org/officeDocument/2006/relationships/hyperlink" Target="https://github.com/shehancg/Sinhala-Smart-Ai-Assistant" TargetMode="External"/><Relationship Id="rId26" Type="http://schemas.openxmlformats.org/officeDocument/2006/relationships/hyperlink" Target="mailto:pramudya.h@nsbm.ac.l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hehancg/MyShoes-Server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github.com/shehancg/Sinhala-Smart-Ai-Assistant" TargetMode="External"/><Relationship Id="rId17" Type="http://schemas.openxmlformats.org/officeDocument/2006/relationships/hyperlink" Target="https://github.com/shehancg/BodyFatNeuralNet" TargetMode="External"/><Relationship Id="rId25" Type="http://schemas.openxmlformats.org/officeDocument/2006/relationships/hyperlink" Target="mailto:ranaweera.r@nsbm.ac.l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ehancg" TargetMode="External"/><Relationship Id="rId20" Type="http://schemas.openxmlformats.org/officeDocument/2006/relationships/hyperlink" Target="https://github.com/shehancg/FullStack-Server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ehancg/BodyFatNeuralNet" TargetMode="External"/><Relationship Id="rId24" Type="http://schemas.openxmlformats.org/officeDocument/2006/relationships/hyperlink" Target="mailto:pramudya.h@nsbm.ac.l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hehancg/MyShoes-Server" TargetMode="External"/><Relationship Id="rId23" Type="http://schemas.openxmlformats.org/officeDocument/2006/relationships/hyperlink" Target="mailto:ranaweera.r@nsbm.ac.l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inkedin.com/in/shehangunawardena/" TargetMode="External"/><Relationship Id="rId19" Type="http://schemas.openxmlformats.org/officeDocument/2006/relationships/hyperlink" Target="https://github.com/shehancg/XYZHotelF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gshehan@gmail.com" TargetMode="External"/><Relationship Id="rId14" Type="http://schemas.openxmlformats.org/officeDocument/2006/relationships/hyperlink" Target="https://github.com/shehancg/FullStack-Server" TargetMode="External"/><Relationship Id="rId22" Type="http://schemas.openxmlformats.org/officeDocument/2006/relationships/hyperlink" Target="https://github.com/shehancg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HAN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21344A52D947D88FD0134FC5BE5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0DA2-9410-4D16-8CB7-312FE682CD3F}"/>
      </w:docPartPr>
      <w:docPartBody>
        <w:p w:rsidR="00CB00D0" w:rsidRDefault="0098753E" w:rsidP="0098753E">
          <w:pPr>
            <w:pStyle w:val="AE21344A52D947D88FD0134FC5BE57CC"/>
          </w:pPr>
          <w:r w:rsidRPr="00D5459D">
            <w:t>Profile</w:t>
          </w:r>
        </w:p>
      </w:docPartBody>
    </w:docPart>
    <w:docPart>
      <w:docPartPr>
        <w:name w:val="1C61A81AFC87470FA9D160B0912EF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4892-4392-4AB7-9E14-1E1B5E4B390B}"/>
      </w:docPartPr>
      <w:docPartBody>
        <w:p w:rsidR="00CB00D0" w:rsidRDefault="0098753E" w:rsidP="0098753E">
          <w:pPr>
            <w:pStyle w:val="1C61A81AFC87470FA9D160B0912EF2A3"/>
          </w:pPr>
          <w:r w:rsidRPr="00CB0055">
            <w:t>Contact</w:t>
          </w:r>
        </w:p>
      </w:docPartBody>
    </w:docPart>
    <w:docPart>
      <w:docPartPr>
        <w:name w:val="094024B9E3FC4B1FAB51203FCC174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08612-E419-4389-9672-E195A0B994FF}"/>
      </w:docPartPr>
      <w:docPartBody>
        <w:p w:rsidR="00CB00D0" w:rsidRDefault="0098753E" w:rsidP="0098753E">
          <w:pPr>
            <w:pStyle w:val="094024B9E3FC4B1FAB51203FCC174CD1"/>
          </w:pPr>
          <w:r w:rsidRPr="004D3011">
            <w:t>PHONE:</w:t>
          </w:r>
        </w:p>
      </w:docPartBody>
    </w:docPart>
    <w:docPart>
      <w:docPartPr>
        <w:name w:val="7507A054ADDB4EABACB86F9782A69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ED0F-13F0-46ED-98BC-778563BAC803}"/>
      </w:docPartPr>
      <w:docPartBody>
        <w:p w:rsidR="00CB00D0" w:rsidRDefault="0098753E" w:rsidP="0098753E">
          <w:pPr>
            <w:pStyle w:val="7507A054ADDB4EABACB86F9782A69F16"/>
          </w:pPr>
          <w:r w:rsidRPr="00036450">
            <w:t>EDUCATION</w:t>
          </w:r>
        </w:p>
      </w:docPartBody>
    </w:docPart>
    <w:docPart>
      <w:docPartPr>
        <w:name w:val="FC43AFC4596648B2966DE6EA18DF8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FA8F0-760D-4ADC-8F97-FD625C1B254E}"/>
      </w:docPartPr>
      <w:docPartBody>
        <w:p w:rsidR="00CB00D0" w:rsidRDefault="0098753E" w:rsidP="0098753E">
          <w:pPr>
            <w:pStyle w:val="FC43AFC4596648B2966DE6EA18DF824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3E"/>
    <w:rsid w:val="000F0F01"/>
    <w:rsid w:val="0098753E"/>
    <w:rsid w:val="00CB00D0"/>
    <w:rsid w:val="00E56280"/>
    <w:rsid w:val="00EA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8753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53E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753E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AE21344A52D947D88FD0134FC5BE57CC">
    <w:name w:val="AE21344A52D947D88FD0134FC5BE57CC"/>
    <w:rsid w:val="0098753E"/>
  </w:style>
  <w:style w:type="paragraph" w:customStyle="1" w:styleId="1C61A81AFC87470FA9D160B0912EF2A3">
    <w:name w:val="1C61A81AFC87470FA9D160B0912EF2A3"/>
    <w:rsid w:val="0098753E"/>
  </w:style>
  <w:style w:type="paragraph" w:customStyle="1" w:styleId="094024B9E3FC4B1FAB51203FCC174CD1">
    <w:name w:val="094024B9E3FC4B1FAB51203FCC174CD1"/>
    <w:rsid w:val="0098753E"/>
  </w:style>
  <w:style w:type="paragraph" w:customStyle="1" w:styleId="7507A054ADDB4EABACB86F9782A69F16">
    <w:name w:val="7507A054ADDB4EABACB86F9782A69F16"/>
    <w:rsid w:val="0098753E"/>
  </w:style>
  <w:style w:type="paragraph" w:customStyle="1" w:styleId="FC43AFC4596648B2966DE6EA18DF8240">
    <w:name w:val="FC43AFC4596648B2966DE6EA18DF8240"/>
    <w:rsid w:val="009875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2023-12-18T14:23:00Z</dcterms:created>
  <dcterms:modified xsi:type="dcterms:W3CDTF">2023-12-19T06:44:00Z</dcterms:modified>
</cp:coreProperties>
</file>